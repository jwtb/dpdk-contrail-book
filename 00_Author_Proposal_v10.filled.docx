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DC123" w14:textId="3445D469" w:rsidR="00A94B7E" w:rsidRPr="00D83669" w:rsidRDefault="00A94B7E" w:rsidP="00A94B7E">
      <w:pPr>
        <w:pStyle w:val="DocTitle"/>
        <w:ind w:left="0"/>
      </w:pPr>
      <w:r>
        <w:t>Author</w:t>
      </w:r>
      <w:r w:rsidR="007E2A95">
        <w:t>’s Proposal</w:t>
      </w:r>
    </w:p>
    <w:p w14:paraId="64173CD2" w14:textId="77777777" w:rsidR="00A94B7E" w:rsidRPr="003B18B7" w:rsidRDefault="00A94B7E" w:rsidP="00A94B7E">
      <w:pPr>
        <w:pStyle w:val="Subtitle"/>
        <w:rPr>
          <w:sz w:val="20"/>
        </w:rPr>
      </w:pPr>
      <w:r w:rsidRPr="003B18B7">
        <w:rPr>
          <w:sz w:val="20"/>
        </w:rPr>
        <w:t xml:space="preserve"> &lt;email to </w:t>
      </w:r>
      <w:hyperlink r:id="rId7" w:history="1">
        <w:r w:rsidRPr="003B18B7">
          <w:rPr>
            <w:rStyle w:val="Hyperlink"/>
            <w:sz w:val="20"/>
          </w:rPr>
          <w:t>pames@juniper.net</w:t>
        </w:r>
      </w:hyperlink>
      <w:r w:rsidRPr="003B18B7">
        <w:rPr>
          <w:sz w:val="20"/>
        </w:rPr>
        <w:t>&gt;</w:t>
      </w:r>
    </w:p>
    <w:p w14:paraId="6A852DB6" w14:textId="74F38245" w:rsidR="00A94B7E" w:rsidRPr="0059526C" w:rsidRDefault="007E2A95" w:rsidP="00A94B7E">
      <w:pPr>
        <w:pStyle w:val="Body"/>
        <w:rPr>
          <w:sz w:val="18"/>
        </w:rPr>
      </w:pPr>
      <w:r>
        <w:rPr>
          <w:sz w:val="18"/>
        </w:rPr>
        <w:t xml:space="preserve">To plan </w:t>
      </w:r>
      <w:r w:rsidR="00A94B7E">
        <w:rPr>
          <w:sz w:val="18"/>
        </w:rPr>
        <w:t>your</w:t>
      </w:r>
      <w:r w:rsidR="00A94B7E" w:rsidRPr="0059526C">
        <w:rPr>
          <w:sz w:val="18"/>
        </w:rPr>
        <w:t xml:space="preserve"> </w:t>
      </w:r>
      <w:r w:rsidR="002F61AC">
        <w:rPr>
          <w:sz w:val="18"/>
        </w:rPr>
        <w:t>information</w:t>
      </w:r>
      <w:r w:rsidR="002F61AC" w:rsidRPr="0059526C">
        <w:rPr>
          <w:sz w:val="18"/>
        </w:rPr>
        <w:t xml:space="preserve"> </w:t>
      </w:r>
      <w:r w:rsidR="00A94B7E" w:rsidRPr="0059526C">
        <w:rPr>
          <w:sz w:val="18"/>
        </w:rPr>
        <w:t>project</w:t>
      </w:r>
      <w:r>
        <w:rPr>
          <w:sz w:val="18"/>
        </w:rPr>
        <w:t>, complete this form</w:t>
      </w:r>
      <w:r w:rsidR="00A94B7E" w:rsidRPr="0059526C">
        <w:rPr>
          <w:sz w:val="18"/>
        </w:rPr>
        <w:t xml:space="preserve">. The summary </w:t>
      </w:r>
      <w:r w:rsidR="00A94B7E">
        <w:rPr>
          <w:sz w:val="18"/>
        </w:rPr>
        <w:t xml:space="preserve">will </w:t>
      </w:r>
      <w:r w:rsidR="00A94B7E" w:rsidRPr="0059526C">
        <w:rPr>
          <w:sz w:val="18"/>
        </w:rPr>
        <w:t xml:space="preserve">help all of us </w:t>
      </w:r>
      <w:r w:rsidR="00A94B7E">
        <w:rPr>
          <w:sz w:val="18"/>
        </w:rPr>
        <w:t>work on</w:t>
      </w:r>
      <w:r w:rsidR="00A94B7E" w:rsidRPr="0059526C">
        <w:rPr>
          <w:sz w:val="18"/>
        </w:rPr>
        <w:t xml:space="preserve"> your outline and </w:t>
      </w:r>
      <w:r w:rsidR="00A94B7E">
        <w:rPr>
          <w:sz w:val="18"/>
        </w:rPr>
        <w:t>understand the audience and their needs for your</w:t>
      </w:r>
      <w:r w:rsidR="00A94B7E" w:rsidRPr="0059526C">
        <w:rPr>
          <w:sz w:val="18"/>
        </w:rPr>
        <w:t xml:space="preserve"> content.  </w:t>
      </w:r>
      <w:r w:rsidR="00FD1571" w:rsidRPr="002F61AC">
        <w:rPr>
          <w:sz w:val="18"/>
        </w:rPr>
        <w:t>Show your best writing as an advertisement for your potential work.</w:t>
      </w:r>
    </w:p>
    <w:tbl>
      <w:tblPr>
        <w:tblW w:w="0" w:type="auto"/>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E6E6E6"/>
        <w:tblLook w:val="01E0" w:firstRow="1" w:lastRow="1" w:firstColumn="1" w:lastColumn="1" w:noHBand="0" w:noVBand="0"/>
      </w:tblPr>
      <w:tblGrid>
        <w:gridCol w:w="2520"/>
        <w:gridCol w:w="7920"/>
      </w:tblGrid>
      <w:tr w:rsidR="00A94B7E" w:rsidRPr="00995AAB" w14:paraId="7984C46B" w14:textId="77777777">
        <w:trPr>
          <w:trHeight w:val="432"/>
        </w:trPr>
        <w:tc>
          <w:tcPr>
            <w:tcW w:w="2520" w:type="dxa"/>
            <w:tcBorders>
              <w:top w:val="nil"/>
              <w:left w:val="nil"/>
              <w:bottom w:val="single" w:sz="6" w:space="0" w:color="595959"/>
              <w:right w:val="nil"/>
            </w:tcBorders>
            <w:shd w:val="clear" w:color="auto" w:fill="BFBFBF"/>
            <w:vAlign w:val="center"/>
          </w:tcPr>
          <w:p w14:paraId="12378EC3" w14:textId="77777777" w:rsidR="00A94B7E" w:rsidRPr="00995AAB" w:rsidRDefault="00A94B7E" w:rsidP="00A94B7E">
            <w:pPr>
              <w:pStyle w:val="TableHeaders"/>
              <w:ind w:left="-27"/>
              <w:rPr>
                <w:rFonts w:ascii="Arial" w:hAnsi="Arial" w:cs="Arial"/>
                <w:b w:val="0"/>
                <w:i/>
                <w:sz w:val="20"/>
              </w:rPr>
            </w:pPr>
            <w:r w:rsidRPr="00995AAB">
              <w:rPr>
                <w:rFonts w:ascii="Arial" w:hAnsi="Arial" w:cs="Arial"/>
                <w:b w:val="0"/>
                <w:i/>
                <w:sz w:val="20"/>
              </w:rPr>
              <w:t xml:space="preserve"> </w:t>
            </w:r>
          </w:p>
        </w:tc>
        <w:tc>
          <w:tcPr>
            <w:tcW w:w="7920" w:type="dxa"/>
            <w:tcBorders>
              <w:top w:val="nil"/>
              <w:left w:val="nil"/>
              <w:bottom w:val="single" w:sz="6" w:space="0" w:color="595959"/>
              <w:right w:val="nil"/>
            </w:tcBorders>
            <w:shd w:val="clear" w:color="auto" w:fill="BFBFBF"/>
            <w:vAlign w:val="center"/>
          </w:tcPr>
          <w:p w14:paraId="786C9B0A" w14:textId="77777777" w:rsidR="00A94B7E" w:rsidRPr="00995AAB" w:rsidRDefault="00FD1571" w:rsidP="00FD1571">
            <w:pPr>
              <w:pStyle w:val="TableHeaders"/>
              <w:ind w:left="-27"/>
              <w:rPr>
                <w:rFonts w:ascii="Arial" w:hAnsi="Arial" w:cs="Arial"/>
                <w:color w:val="auto"/>
                <w:sz w:val="20"/>
              </w:rPr>
            </w:pPr>
            <w:r w:rsidRPr="002F61AC">
              <w:rPr>
                <w:rFonts w:ascii="Arial" w:hAnsi="Arial"/>
                <w:color w:val="auto"/>
                <w:sz w:val="20"/>
              </w:rPr>
              <w:t>Complete this column.</w:t>
            </w:r>
          </w:p>
        </w:tc>
      </w:tr>
      <w:tr w:rsidR="00A94B7E" w:rsidRPr="00E03E18" w14:paraId="2F51C98B" w14:textId="77777777">
        <w:trPr>
          <w:trHeight w:val="432"/>
        </w:trPr>
        <w:tc>
          <w:tcPr>
            <w:tcW w:w="2520" w:type="dxa"/>
            <w:tcBorders>
              <w:top w:val="single" w:sz="6" w:space="0" w:color="595959"/>
              <w:left w:val="nil"/>
              <w:bottom w:val="single" w:sz="6" w:space="0" w:color="595959"/>
              <w:right w:val="nil"/>
            </w:tcBorders>
            <w:shd w:val="pct5" w:color="auto" w:fill="FFFFFF"/>
            <w:vAlign w:val="center"/>
          </w:tcPr>
          <w:p w14:paraId="75702B63" w14:textId="77777777" w:rsidR="00A94B7E" w:rsidRPr="00E03E18" w:rsidRDefault="00A94B7E" w:rsidP="00A94B7E">
            <w:pPr>
              <w:pStyle w:val="Tablefirstcolumnbold"/>
              <w:ind w:left="-27"/>
              <w:rPr>
                <w:b w:val="0"/>
                <w:i/>
              </w:rPr>
            </w:pPr>
            <w:r w:rsidRPr="00E03E18">
              <w:rPr>
                <w:b w:val="0"/>
                <w:i/>
              </w:rPr>
              <w:t>Proposed Title</w:t>
            </w:r>
          </w:p>
        </w:tc>
        <w:tc>
          <w:tcPr>
            <w:tcW w:w="7920" w:type="dxa"/>
            <w:tcBorders>
              <w:top w:val="single" w:sz="6" w:space="0" w:color="595959"/>
              <w:left w:val="nil"/>
              <w:bottom w:val="single" w:sz="6" w:space="0" w:color="595959"/>
              <w:right w:val="nil"/>
            </w:tcBorders>
            <w:shd w:val="pct5" w:color="auto" w:fill="FFFFFF"/>
            <w:vAlign w:val="center"/>
          </w:tcPr>
          <w:p w14:paraId="6B3D722B" w14:textId="3CD99012" w:rsidR="00A94B7E" w:rsidRPr="00E03E18" w:rsidRDefault="00A94B7E">
            <w:pPr>
              <w:pStyle w:val="TableflushLeftbody"/>
              <w:ind w:left="-27"/>
              <w:rPr>
                <w:b/>
              </w:rPr>
            </w:pPr>
            <w:r>
              <w:t xml:space="preserve">Book Title. Series Name. </w:t>
            </w:r>
            <w:r w:rsidR="00FD1571" w:rsidRPr="002F61AC">
              <w:rPr>
                <w:color w:val="auto"/>
              </w:rPr>
              <w:t>Type</w:t>
            </w:r>
            <w:r w:rsidR="00FD1571">
              <w:t xml:space="preserve">: </w:t>
            </w:r>
            <w:r>
              <w:t xml:space="preserve">Day One, </w:t>
            </w:r>
            <w:r w:rsidR="00300EAA">
              <w:t>This</w:t>
            </w:r>
            <w:r>
              <w:t xml:space="preserve"> Week</w:t>
            </w:r>
            <w:r w:rsidR="00300EAA">
              <w:t>, or Learn About</w:t>
            </w:r>
            <w:r w:rsidR="007E2A95">
              <w:t>. Poster, Infographic, or Video.</w:t>
            </w:r>
          </w:p>
        </w:tc>
      </w:tr>
      <w:tr w:rsidR="00A94B7E" w:rsidRPr="00E03E18" w14:paraId="12F6574A" w14:textId="77777777">
        <w:trPr>
          <w:trHeight w:val="432"/>
        </w:trPr>
        <w:tc>
          <w:tcPr>
            <w:tcW w:w="2520" w:type="dxa"/>
            <w:tcBorders>
              <w:top w:val="single" w:sz="6" w:space="0" w:color="595959"/>
              <w:left w:val="nil"/>
              <w:bottom w:val="single" w:sz="6" w:space="0" w:color="595959"/>
              <w:right w:val="nil"/>
            </w:tcBorders>
            <w:shd w:val="clear" w:color="auto" w:fill="auto"/>
            <w:vAlign w:val="center"/>
          </w:tcPr>
          <w:p w14:paraId="6FAD9EF4" w14:textId="77777777" w:rsidR="00A94B7E" w:rsidRPr="00E03E18" w:rsidRDefault="00300EAA" w:rsidP="00A94B7E">
            <w:pPr>
              <w:pStyle w:val="Tablefirstcolumnbold"/>
              <w:ind w:left="-27"/>
              <w:rPr>
                <w:b w:val="0"/>
                <w:bCs/>
                <w:i/>
              </w:rPr>
            </w:pPr>
            <w:r>
              <w:rPr>
                <w:b w:val="0"/>
                <w:bCs/>
                <w:i/>
              </w:rPr>
              <w:t>A</w:t>
            </w:r>
            <w:r w:rsidR="00A94B7E" w:rsidRPr="00E03E18">
              <w:rPr>
                <w:b w:val="0"/>
                <w:bCs/>
                <w:i/>
              </w:rPr>
              <w:t>uthors</w:t>
            </w:r>
          </w:p>
        </w:tc>
        <w:tc>
          <w:tcPr>
            <w:tcW w:w="7920" w:type="dxa"/>
            <w:tcBorders>
              <w:top w:val="single" w:sz="6" w:space="0" w:color="595959"/>
              <w:left w:val="nil"/>
              <w:bottom w:val="single" w:sz="6" w:space="0" w:color="595959"/>
              <w:right w:val="nil"/>
            </w:tcBorders>
            <w:shd w:val="clear" w:color="auto" w:fill="auto"/>
            <w:vAlign w:val="center"/>
          </w:tcPr>
          <w:p w14:paraId="72B7DF17" w14:textId="29D90235" w:rsidR="00A94B7E" w:rsidRPr="00B1124C" w:rsidRDefault="00CC71CD" w:rsidP="002F61AC">
            <w:pPr>
              <w:pStyle w:val="TableflushLeftbody"/>
              <w:ind w:left="-27"/>
              <w:rPr>
                <w:b/>
                <w:bCs/>
              </w:rPr>
            </w:pPr>
            <w:r w:rsidRPr="00B1124C">
              <w:rPr>
                <w:b/>
                <w:bCs/>
              </w:rPr>
              <w:t xml:space="preserve">Kiran KN, Przemyslaw Grygiel, </w:t>
            </w:r>
            <w:r w:rsidR="00D731C2" w:rsidRPr="00B1124C">
              <w:rPr>
                <w:b/>
                <w:bCs/>
              </w:rPr>
              <w:t>Laurent Antoine Durand</w:t>
            </w:r>
            <w:r w:rsidR="00D731C2" w:rsidRPr="00B1124C">
              <w:rPr>
                <w:b/>
                <w:bCs/>
              </w:rPr>
              <w:t xml:space="preserve">, ping, </w:t>
            </w:r>
            <w:r w:rsidR="00D731C2" w:rsidRPr="00B1124C">
              <w:rPr>
                <w:b/>
                <w:bCs/>
              </w:rPr>
              <w:t>Damian Szeluga</w:t>
            </w:r>
          </w:p>
        </w:tc>
      </w:tr>
      <w:tr w:rsidR="00084EEC" w:rsidRPr="00E03E18" w14:paraId="138A175F"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0F7F74F2" w14:textId="77777777" w:rsidR="00084EEC" w:rsidRPr="002F61AC" w:rsidRDefault="00084EEC" w:rsidP="00084EEC">
            <w:pPr>
              <w:pStyle w:val="Tablefirstcolumnbold"/>
              <w:ind w:left="0"/>
              <w:rPr>
                <w:b w:val="0"/>
                <w:bCs/>
                <w:i/>
                <w:color w:val="auto"/>
              </w:rPr>
            </w:pPr>
            <w:r w:rsidRPr="002F61AC">
              <w:rPr>
                <w:b w:val="0"/>
                <w:i/>
                <w:color w:val="auto"/>
              </w:rPr>
              <w:t>Who is your sponsor?</w:t>
            </w:r>
          </w:p>
        </w:tc>
        <w:tc>
          <w:tcPr>
            <w:tcW w:w="7920" w:type="dxa"/>
            <w:tcBorders>
              <w:top w:val="single" w:sz="6" w:space="0" w:color="595959"/>
              <w:left w:val="nil"/>
              <w:bottom w:val="single" w:sz="6" w:space="0" w:color="595959"/>
              <w:right w:val="nil"/>
            </w:tcBorders>
            <w:shd w:val="pct5" w:color="auto" w:fill="auto"/>
            <w:vAlign w:val="center"/>
          </w:tcPr>
          <w:p w14:paraId="160A4D80" w14:textId="77777777" w:rsidR="00084EEC" w:rsidRDefault="00084EEC" w:rsidP="00084EEC">
            <w:pPr>
              <w:pStyle w:val="TableflushLeftbody"/>
              <w:ind w:left="-27"/>
              <w:rPr>
                <w:color w:val="auto"/>
              </w:rPr>
            </w:pPr>
            <w:r w:rsidRPr="002F61AC">
              <w:rPr>
                <w:color w:val="auto"/>
              </w:rPr>
              <w:t>Manager name.</w:t>
            </w:r>
          </w:p>
          <w:p w14:paraId="03BFEEB9" w14:textId="77777777" w:rsidR="00D731C2" w:rsidRPr="00B1124C" w:rsidRDefault="00D731C2" w:rsidP="00084EEC">
            <w:pPr>
              <w:pStyle w:val="TableflushLeftbody"/>
              <w:ind w:left="-27"/>
              <w:rPr>
                <w:b/>
                <w:bCs/>
                <w:color w:val="auto"/>
              </w:rPr>
            </w:pPr>
            <w:r w:rsidRPr="00B1124C">
              <w:rPr>
                <w:b/>
                <w:bCs/>
                <w:color w:val="auto"/>
              </w:rPr>
              <w:t>Siew ng (ping’s manager)</w:t>
            </w:r>
          </w:p>
          <w:p w14:paraId="27B63132" w14:textId="2084900B" w:rsidR="00D731C2" w:rsidRPr="002F61AC" w:rsidRDefault="00D731C2" w:rsidP="00D731C2">
            <w:pPr>
              <w:pStyle w:val="TableflushLeftbody"/>
              <w:ind w:left="-27"/>
              <w:rPr>
                <w:color w:val="auto"/>
              </w:rPr>
            </w:pPr>
            <w:r w:rsidRPr="00B1124C">
              <w:rPr>
                <w:b/>
                <w:bCs/>
                <w:color w:val="auto"/>
              </w:rPr>
              <w:t>Sivakumar Ganapathy</w:t>
            </w:r>
            <w:r w:rsidRPr="00B1124C">
              <w:rPr>
                <w:b/>
                <w:bCs/>
                <w:color w:val="auto"/>
              </w:rPr>
              <w:t xml:space="preserve"> (Kiran’s manager)</w:t>
            </w:r>
          </w:p>
        </w:tc>
      </w:tr>
      <w:tr w:rsidR="00084EEC" w:rsidRPr="00E03E18" w14:paraId="717282D8"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33AF4093" w14:textId="77777777" w:rsidR="00084EEC" w:rsidRPr="00E03E18" w:rsidRDefault="00084EEC" w:rsidP="00084EEC">
            <w:pPr>
              <w:pStyle w:val="Tablefirstcolumnbold"/>
              <w:ind w:left="0"/>
              <w:rPr>
                <w:b w:val="0"/>
                <w:bCs/>
                <w:i/>
              </w:rPr>
            </w:pPr>
            <w:r w:rsidRPr="00E03E18">
              <w:rPr>
                <w:b w:val="0"/>
                <w:bCs/>
                <w:i/>
              </w:rPr>
              <w:t xml:space="preserve">Who is the audience? </w:t>
            </w:r>
          </w:p>
          <w:p w14:paraId="654D0F8E" w14:textId="77777777" w:rsidR="00084EEC" w:rsidRPr="00E03E18" w:rsidRDefault="00084EEC" w:rsidP="00084EEC">
            <w:pPr>
              <w:pStyle w:val="Tablefirstcolumnbold"/>
              <w:ind w:left="-27"/>
              <w:rPr>
                <w:b w:val="0"/>
                <w:i/>
              </w:rPr>
            </w:pPr>
            <w:r>
              <w:rPr>
                <w:b w:val="0"/>
                <w:i/>
              </w:rPr>
              <w:t>(B</w:t>
            </w:r>
            <w:r w:rsidRPr="00E03E18">
              <w:rPr>
                <w:b w:val="0"/>
                <w:i/>
              </w:rPr>
              <w:t>e specific)</w:t>
            </w:r>
          </w:p>
        </w:tc>
        <w:tc>
          <w:tcPr>
            <w:tcW w:w="7920" w:type="dxa"/>
            <w:tcBorders>
              <w:top w:val="single" w:sz="6" w:space="0" w:color="595959"/>
              <w:left w:val="nil"/>
              <w:bottom w:val="single" w:sz="6" w:space="0" w:color="595959"/>
              <w:right w:val="nil"/>
            </w:tcBorders>
            <w:shd w:val="pct5" w:color="auto" w:fill="auto"/>
            <w:vAlign w:val="center"/>
          </w:tcPr>
          <w:p w14:paraId="1CC4A46A" w14:textId="77777777" w:rsidR="00B1124C" w:rsidRDefault="00084EEC" w:rsidP="00084EEC">
            <w:pPr>
              <w:pStyle w:val="TableflushLeftbody"/>
              <w:ind w:left="-27"/>
            </w:pPr>
            <w:r>
              <w:t xml:space="preserve">Who is going to </w:t>
            </w:r>
            <w:r w:rsidR="007E2A95">
              <w:t xml:space="preserve">use </w:t>
            </w:r>
            <w:r>
              <w:t xml:space="preserve">this? </w:t>
            </w:r>
          </w:p>
          <w:p w14:paraId="6B62A56A" w14:textId="3B328928" w:rsidR="00D731C2" w:rsidRDefault="00D731C2" w:rsidP="00084EEC">
            <w:pPr>
              <w:pStyle w:val="TableflushLeftbody"/>
              <w:ind w:left="-27"/>
            </w:pPr>
            <w:r w:rsidRPr="00D731C2">
              <w:rPr>
                <w:b/>
                <w:bCs/>
              </w:rPr>
              <w:t>anyone who want to learn about DPDK and its related technology (huagepage, numa, cpu pinning, etc) and contrail vrouter DPDK design/installation detail</w:t>
            </w:r>
          </w:p>
          <w:p w14:paraId="571F212F" w14:textId="77777777" w:rsidR="00B1124C" w:rsidRDefault="00084EEC" w:rsidP="00084EEC">
            <w:pPr>
              <w:pStyle w:val="TableflushLeftbody"/>
              <w:ind w:left="-27"/>
            </w:pPr>
            <w:r>
              <w:t xml:space="preserve">Why? </w:t>
            </w:r>
          </w:p>
          <w:p w14:paraId="1AFF9EDE" w14:textId="3EE44B07" w:rsidR="00D731C2" w:rsidRDefault="00D731C2" w:rsidP="00084EEC">
            <w:pPr>
              <w:pStyle w:val="TableflushLeftbody"/>
              <w:ind w:left="-27"/>
            </w:pPr>
            <w:r w:rsidRPr="00D731C2">
              <w:rPr>
                <w:b/>
                <w:bCs/>
              </w:rPr>
              <w:t>Contrail as a SDN solution has been in the market for quite a while, DPDK vrouter is one of the most important data plane implementation. However so far there is no book talking about it systematically.</w:t>
            </w:r>
          </w:p>
          <w:p w14:paraId="2ED8F0B7" w14:textId="539766F5" w:rsidR="00084EEC" w:rsidRDefault="00084EEC" w:rsidP="00D731C2">
            <w:pPr>
              <w:pStyle w:val="TableflushLeftbody"/>
              <w:ind w:left="-27"/>
            </w:pPr>
            <w:r>
              <w:t>Is it new, has it changed, is it important for their careers, their understanding how to do xx?</w:t>
            </w:r>
          </w:p>
          <w:p w14:paraId="620B957B" w14:textId="47198E85" w:rsidR="00D731C2" w:rsidRPr="00D731C2" w:rsidRDefault="00D731C2" w:rsidP="00D731C2">
            <w:pPr>
              <w:pStyle w:val="TableflushLeftbody"/>
              <w:ind w:left="0"/>
              <w:rPr>
                <w:b/>
                <w:bCs/>
              </w:rPr>
            </w:pPr>
            <w:r w:rsidRPr="00D731C2">
              <w:rPr>
                <w:b/>
                <w:bCs/>
              </w:rPr>
              <w:t xml:space="preserve">The book will be very helpful for folks who </w:t>
            </w:r>
            <w:r w:rsidR="00B1124C">
              <w:rPr>
                <w:b/>
                <w:bCs/>
              </w:rPr>
              <w:t xml:space="preserve">are </w:t>
            </w:r>
            <w:r w:rsidRPr="00D731C2">
              <w:rPr>
                <w:b/>
                <w:bCs/>
              </w:rPr>
              <w:t>work</w:t>
            </w:r>
            <w:r w:rsidR="00B1124C">
              <w:rPr>
                <w:b/>
                <w:bCs/>
              </w:rPr>
              <w:t>ing</w:t>
            </w:r>
            <w:r w:rsidRPr="00D731C2">
              <w:rPr>
                <w:b/>
                <w:bCs/>
              </w:rPr>
              <w:t xml:space="preserve"> on</w:t>
            </w:r>
            <w:r w:rsidR="00B1124C">
              <w:rPr>
                <w:b/>
                <w:bCs/>
              </w:rPr>
              <w:t xml:space="preserve">, or are interested in learning </w:t>
            </w:r>
            <w:r w:rsidRPr="00D731C2">
              <w:rPr>
                <w:b/>
                <w:bCs/>
              </w:rPr>
              <w:t>contrail</w:t>
            </w:r>
            <w:r w:rsidR="00B1124C">
              <w:rPr>
                <w:b/>
                <w:bCs/>
              </w:rPr>
              <w:t xml:space="preserve"> and it will specifically be helpful for them</w:t>
            </w:r>
            <w:r w:rsidRPr="00D731C2">
              <w:rPr>
                <w:b/>
                <w:bCs/>
              </w:rPr>
              <w:t xml:space="preserve"> to understand how contrail vrouter works</w:t>
            </w:r>
            <w:r>
              <w:rPr>
                <w:b/>
                <w:bCs/>
              </w:rPr>
              <w:t xml:space="preserve"> internally.</w:t>
            </w:r>
          </w:p>
        </w:tc>
      </w:tr>
      <w:tr w:rsidR="00084EEC" w:rsidRPr="00E03E18" w14:paraId="0C0DDFC2" w14:textId="77777777">
        <w:trPr>
          <w:trHeight w:val="432"/>
        </w:trPr>
        <w:tc>
          <w:tcPr>
            <w:tcW w:w="2520" w:type="dxa"/>
            <w:tcBorders>
              <w:top w:val="single" w:sz="6" w:space="0" w:color="595959"/>
              <w:left w:val="nil"/>
              <w:bottom w:val="single" w:sz="6" w:space="0" w:color="595959"/>
              <w:right w:val="nil"/>
            </w:tcBorders>
            <w:shd w:val="pct5" w:color="auto" w:fill="auto"/>
          </w:tcPr>
          <w:p w14:paraId="51129FA3" w14:textId="77777777" w:rsidR="00084EEC" w:rsidRPr="00E03E18" w:rsidRDefault="00084EEC" w:rsidP="00084EEC">
            <w:pPr>
              <w:rPr>
                <w:i/>
                <w:sz w:val="18"/>
              </w:rPr>
            </w:pPr>
            <w:r>
              <w:rPr>
                <w:bCs/>
                <w:i/>
                <w:sz w:val="18"/>
              </w:rPr>
              <w:br/>
            </w:r>
            <w:r w:rsidRPr="00E03E18">
              <w:rPr>
                <w:bCs/>
                <w:i/>
                <w:sz w:val="18"/>
              </w:rPr>
              <w:t>Why would they want to read your booklet</w:t>
            </w:r>
            <w:r w:rsidRPr="00E03E18">
              <w:rPr>
                <w:bCs/>
                <w:i/>
                <w:sz w:val="18"/>
              </w:rPr>
              <w:br/>
            </w:r>
            <w:r w:rsidRPr="00E03E18">
              <w:rPr>
                <w:i/>
                <w:sz w:val="18"/>
              </w:rPr>
              <w:t>Be specific</w:t>
            </w:r>
          </w:p>
        </w:tc>
        <w:tc>
          <w:tcPr>
            <w:tcW w:w="7920" w:type="dxa"/>
            <w:tcBorders>
              <w:top w:val="single" w:sz="6" w:space="0" w:color="595959"/>
              <w:left w:val="nil"/>
              <w:bottom w:val="single" w:sz="6" w:space="0" w:color="595959"/>
              <w:right w:val="nil"/>
            </w:tcBorders>
            <w:shd w:val="pct5" w:color="auto" w:fill="auto"/>
          </w:tcPr>
          <w:p w14:paraId="39EBEC3A" w14:textId="77777777" w:rsidR="00084EEC" w:rsidRDefault="00084EEC">
            <w:pPr>
              <w:rPr>
                <w:bCs/>
                <w:sz w:val="18"/>
              </w:rPr>
            </w:pPr>
            <w:r>
              <w:rPr>
                <w:bCs/>
                <w:sz w:val="18"/>
              </w:rPr>
              <w:br/>
              <w:t xml:space="preserve">What problems does the </w:t>
            </w:r>
            <w:r w:rsidR="007E2A95">
              <w:rPr>
                <w:bCs/>
                <w:sz w:val="18"/>
              </w:rPr>
              <w:t xml:space="preserve">information </w:t>
            </w:r>
            <w:r>
              <w:rPr>
                <w:bCs/>
                <w:sz w:val="18"/>
              </w:rPr>
              <w:t xml:space="preserve">solve? Why does </w:t>
            </w:r>
            <w:r w:rsidR="007E2A95">
              <w:rPr>
                <w:bCs/>
                <w:sz w:val="18"/>
              </w:rPr>
              <w:t>the problem</w:t>
            </w:r>
            <w:r>
              <w:rPr>
                <w:bCs/>
                <w:sz w:val="18"/>
              </w:rPr>
              <w:t xml:space="preserve"> exist?</w:t>
            </w:r>
          </w:p>
          <w:p w14:paraId="52832421" w14:textId="328FA05E" w:rsidR="00D731C2" w:rsidRPr="00B1124C" w:rsidRDefault="00D731C2">
            <w:pPr>
              <w:rPr>
                <w:b/>
                <w:bCs/>
                <w:sz w:val="18"/>
              </w:rPr>
            </w:pPr>
            <w:r w:rsidRPr="00B1124C">
              <w:rPr>
                <w:b/>
                <w:bCs/>
                <w:sz w:val="18"/>
              </w:rPr>
              <w:t xml:space="preserve">Contrail vrouter makes use of DPDK to achieve </w:t>
            </w:r>
            <w:r w:rsidR="00C77605" w:rsidRPr="00B1124C">
              <w:rPr>
                <w:b/>
                <w:bCs/>
                <w:sz w:val="18"/>
              </w:rPr>
              <w:t xml:space="preserve">high </w:t>
            </w:r>
            <w:r w:rsidRPr="00B1124C">
              <w:rPr>
                <w:b/>
                <w:bCs/>
                <w:sz w:val="18"/>
              </w:rPr>
              <w:t>performance.</w:t>
            </w:r>
            <w:r w:rsidR="00C77605" w:rsidRPr="00B1124C">
              <w:rPr>
                <w:b/>
                <w:bCs/>
                <w:sz w:val="18"/>
              </w:rPr>
              <w:t xml:space="preserve"> However not many people knows how it works, and there is no much good document talking about it. This book will try to tell the full story and audiences will be benefit from it.</w:t>
            </w:r>
          </w:p>
        </w:tc>
      </w:tr>
      <w:tr w:rsidR="00084EEC" w:rsidRPr="00E03E18" w14:paraId="51BFEA8A" w14:textId="77777777">
        <w:trPr>
          <w:trHeight w:val="432"/>
        </w:trPr>
        <w:tc>
          <w:tcPr>
            <w:tcW w:w="2520" w:type="dxa"/>
            <w:tcBorders>
              <w:top w:val="single" w:sz="6" w:space="0" w:color="595959"/>
              <w:left w:val="nil"/>
              <w:bottom w:val="single" w:sz="6" w:space="0" w:color="595959"/>
              <w:right w:val="nil"/>
            </w:tcBorders>
            <w:shd w:val="clear" w:color="auto" w:fill="auto"/>
            <w:vAlign w:val="center"/>
          </w:tcPr>
          <w:p w14:paraId="0B4DB9D2" w14:textId="77777777" w:rsidR="00084EEC" w:rsidRPr="00E03E18" w:rsidRDefault="00084EEC" w:rsidP="00084EEC">
            <w:pPr>
              <w:pStyle w:val="Tablefirstcolumnbold"/>
              <w:ind w:left="-27"/>
              <w:rPr>
                <w:b w:val="0"/>
                <w:i/>
              </w:rPr>
            </w:pPr>
            <w:r w:rsidRPr="00E03E18">
              <w:rPr>
                <w:b w:val="0"/>
                <w:i/>
              </w:rPr>
              <w:t>What assumptions are you making about the existing knowledge of your reader?</w:t>
            </w:r>
          </w:p>
        </w:tc>
        <w:tc>
          <w:tcPr>
            <w:tcW w:w="7920" w:type="dxa"/>
            <w:tcBorders>
              <w:top w:val="single" w:sz="6" w:space="0" w:color="595959"/>
              <w:left w:val="nil"/>
              <w:bottom w:val="single" w:sz="6" w:space="0" w:color="595959"/>
              <w:right w:val="nil"/>
            </w:tcBorders>
            <w:shd w:val="clear" w:color="auto" w:fill="auto"/>
            <w:vAlign w:val="center"/>
          </w:tcPr>
          <w:p w14:paraId="0E6B9952" w14:textId="77777777" w:rsidR="00084EEC" w:rsidRDefault="00084EEC" w:rsidP="002F61AC">
            <w:pPr>
              <w:pStyle w:val="TableflushLeftbody"/>
              <w:ind w:left="-27"/>
              <w:rPr>
                <w:i/>
                <w:color w:val="auto"/>
              </w:rPr>
            </w:pPr>
            <w:r>
              <w:t xml:space="preserve">Is your reader an administrator, a network designer, an engineer, a manager, in IT management? </w:t>
            </w:r>
            <w:r w:rsidR="007E2A95">
              <w:t>W</w:t>
            </w:r>
            <w:r>
              <w:t xml:space="preserve">hat are your assumptions about them: </w:t>
            </w:r>
            <w:r w:rsidRPr="002F61AC">
              <w:rPr>
                <w:color w:val="auto"/>
              </w:rPr>
              <w:t xml:space="preserve">are they starting out in a specific area? </w:t>
            </w:r>
            <w:r>
              <w:t>Do they know this but need detail</w:t>
            </w:r>
            <w:r w:rsidRPr="002F61AC">
              <w:rPr>
                <w:color w:val="auto"/>
              </w:rPr>
              <w:t>? A</w:t>
            </w:r>
            <w:r>
              <w:t xml:space="preserve">re they experienced enough to delve right in without handholding? </w:t>
            </w:r>
            <w:r w:rsidRPr="007972E4">
              <w:rPr>
                <w:i/>
              </w:rPr>
              <w:t>Your assumptions about what the reader already knows will allow you to focus</w:t>
            </w:r>
            <w:r w:rsidRPr="002F61AC">
              <w:rPr>
                <w:i/>
                <w:color w:val="auto"/>
              </w:rPr>
              <w:t xml:space="preserve">: your writing job will be easier and the result better for the user. </w:t>
            </w:r>
          </w:p>
          <w:p w14:paraId="0BA41E5D" w14:textId="77777777" w:rsidR="00B1124C" w:rsidRDefault="00C77605" w:rsidP="002F61AC">
            <w:pPr>
              <w:pStyle w:val="TableflushLeftbody"/>
              <w:ind w:left="-27"/>
              <w:rPr>
                <w:b/>
                <w:bCs/>
                <w:i/>
              </w:rPr>
            </w:pPr>
            <w:r w:rsidRPr="00B1124C">
              <w:rPr>
                <w:b/>
                <w:bCs/>
                <w:i/>
              </w:rPr>
              <w:t xml:space="preserve">The prerequisites for audiences </w:t>
            </w:r>
            <w:r w:rsidR="00B1124C" w:rsidRPr="00B1124C">
              <w:rPr>
                <w:b/>
                <w:bCs/>
                <w:i/>
              </w:rPr>
              <w:t xml:space="preserve">of this book </w:t>
            </w:r>
            <w:r w:rsidR="00B1124C">
              <w:rPr>
                <w:b/>
                <w:bCs/>
                <w:i/>
              </w:rPr>
              <w:t>are:</w:t>
            </w:r>
          </w:p>
          <w:p w14:paraId="3FDE6470" w14:textId="7BC5278B" w:rsidR="00C77605" w:rsidRPr="00B1124C" w:rsidRDefault="00B1124C" w:rsidP="00B1124C">
            <w:pPr>
              <w:pStyle w:val="TableflushLeftbody"/>
              <w:ind w:left="-27"/>
              <w:rPr>
                <w:b/>
                <w:bCs/>
                <w:i/>
              </w:rPr>
            </w:pPr>
            <w:r>
              <w:rPr>
                <w:b/>
                <w:bCs/>
                <w:i/>
              </w:rPr>
              <w:t>some basic knowledge about linux, SDN, and contrail archtecture</w:t>
            </w:r>
          </w:p>
        </w:tc>
      </w:tr>
      <w:tr w:rsidR="00084EEC" w:rsidRPr="00E03E18" w14:paraId="40B3F7E3"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4A957F68" w14:textId="358C69D9" w:rsidR="00084EEC" w:rsidRDefault="00084EEC" w:rsidP="00084EEC">
            <w:pPr>
              <w:pStyle w:val="Tablefirstcolumnbold"/>
              <w:ind w:left="-27"/>
              <w:rPr>
                <w:b w:val="0"/>
                <w:i/>
              </w:rPr>
            </w:pPr>
            <w:r w:rsidRPr="00E03E18">
              <w:rPr>
                <w:b w:val="0"/>
                <w:i/>
              </w:rPr>
              <w:t xml:space="preserve">What will the reader be able to do after </w:t>
            </w:r>
            <w:r w:rsidR="007E2A95">
              <w:rPr>
                <w:b w:val="0"/>
                <w:i/>
              </w:rPr>
              <w:t>using your work</w:t>
            </w:r>
            <w:r w:rsidRPr="00E03E18">
              <w:rPr>
                <w:b w:val="0"/>
                <w:i/>
              </w:rPr>
              <w:t>?</w:t>
            </w:r>
          </w:p>
          <w:p w14:paraId="6445995D" w14:textId="77777777" w:rsidR="00084EEC" w:rsidRDefault="00084EEC" w:rsidP="00084EEC">
            <w:pPr>
              <w:pStyle w:val="Tablefirstcolumnbold"/>
              <w:ind w:left="-27"/>
              <w:rPr>
                <w:b w:val="0"/>
                <w:i/>
              </w:rPr>
            </w:pPr>
          </w:p>
          <w:p w14:paraId="5D1963CB" w14:textId="77777777" w:rsidR="00084EEC" w:rsidRPr="00E03E18" w:rsidRDefault="00084EEC">
            <w:pPr>
              <w:pStyle w:val="Tablefirstcolumnbold"/>
              <w:ind w:left="-27"/>
              <w:rPr>
                <w:b w:val="0"/>
                <w:i/>
              </w:rPr>
            </w:pPr>
            <w:r w:rsidRPr="002F61AC">
              <w:rPr>
                <w:b w:val="0"/>
                <w:i/>
                <w:color w:val="auto"/>
              </w:rPr>
              <w:lastRenderedPageBreak/>
              <w:t>Describe the use case: why would a customer want to use your material to deploy, for instance.</w:t>
            </w:r>
            <w:r w:rsidRPr="002F61AC">
              <w:rPr>
                <w:b w:val="0"/>
                <w:i/>
                <w:color w:val="auto"/>
              </w:rPr>
              <w:br/>
            </w:r>
          </w:p>
        </w:tc>
        <w:tc>
          <w:tcPr>
            <w:tcW w:w="7920" w:type="dxa"/>
            <w:tcBorders>
              <w:top w:val="single" w:sz="6" w:space="0" w:color="595959"/>
              <w:left w:val="nil"/>
              <w:bottom w:val="single" w:sz="6" w:space="0" w:color="595959"/>
              <w:right w:val="nil"/>
            </w:tcBorders>
            <w:shd w:val="pct5" w:color="auto" w:fill="auto"/>
            <w:vAlign w:val="center"/>
          </w:tcPr>
          <w:p w14:paraId="321648E0" w14:textId="77777777" w:rsidR="00084EEC" w:rsidRPr="00E03E18" w:rsidRDefault="00084EEC" w:rsidP="00084EEC">
            <w:pPr>
              <w:pStyle w:val="TableFlushLeftbody0"/>
            </w:pPr>
            <w:r>
              <w:lastRenderedPageBreak/>
              <w:br/>
              <w:t>Note the active verbs already in the template. Use these or other active tense verbs</w:t>
            </w:r>
            <w:r w:rsidRPr="00E03E18">
              <w:t>:</w:t>
            </w:r>
          </w:p>
          <w:p w14:paraId="1BF682F5" w14:textId="77777777" w:rsidR="00084EEC" w:rsidRPr="00E03E18" w:rsidRDefault="00084EEC" w:rsidP="00084EEC">
            <w:pPr>
              <w:pStyle w:val="TableFlushLeftbody0"/>
              <w:numPr>
                <w:ilvl w:val="0"/>
                <w:numId w:val="6"/>
              </w:numPr>
              <w:tabs>
                <w:tab w:val="num" w:pos="252"/>
              </w:tabs>
              <w:ind w:left="252" w:hanging="180"/>
            </w:pPr>
            <w:r w:rsidRPr="00E03E18">
              <w:t xml:space="preserve"> </w:t>
            </w:r>
            <w:r>
              <w:t>Deploy</w:t>
            </w:r>
          </w:p>
          <w:p w14:paraId="5B0AB2B7" w14:textId="688ACF52" w:rsidR="00084EEC" w:rsidRPr="00E03E18" w:rsidRDefault="00084EEC" w:rsidP="00084EEC">
            <w:pPr>
              <w:pStyle w:val="TableFlushLeftbody0"/>
              <w:numPr>
                <w:ilvl w:val="0"/>
                <w:numId w:val="6"/>
              </w:numPr>
              <w:tabs>
                <w:tab w:val="num" w:pos="252"/>
              </w:tabs>
              <w:ind w:left="252" w:hanging="180"/>
            </w:pPr>
            <w:r w:rsidRPr="00E03E18">
              <w:t xml:space="preserve"> Understand </w:t>
            </w:r>
          </w:p>
          <w:p w14:paraId="4476FBC9" w14:textId="77777777" w:rsidR="00084EEC" w:rsidRPr="00E03E18" w:rsidRDefault="00084EEC" w:rsidP="00084EEC">
            <w:pPr>
              <w:pStyle w:val="TableFlushLeftbody0"/>
              <w:numPr>
                <w:ilvl w:val="0"/>
                <w:numId w:val="6"/>
              </w:numPr>
              <w:tabs>
                <w:tab w:val="num" w:pos="252"/>
              </w:tabs>
              <w:ind w:left="252" w:hanging="180"/>
            </w:pPr>
            <w:r w:rsidRPr="00E03E18">
              <w:lastRenderedPageBreak/>
              <w:t xml:space="preserve"> </w:t>
            </w:r>
            <w:r>
              <w:t>Design</w:t>
            </w:r>
          </w:p>
          <w:p w14:paraId="23A617AD" w14:textId="30405A60" w:rsidR="00084EEC" w:rsidRPr="00E03E18" w:rsidRDefault="00084EEC" w:rsidP="00084EEC">
            <w:pPr>
              <w:pStyle w:val="TableFlushLeftbody0"/>
              <w:numPr>
                <w:ilvl w:val="0"/>
                <w:numId w:val="6"/>
              </w:numPr>
              <w:tabs>
                <w:tab w:val="num" w:pos="252"/>
              </w:tabs>
              <w:ind w:left="252" w:hanging="180"/>
            </w:pPr>
            <w:r w:rsidRPr="00E03E18">
              <w:t xml:space="preserve"> Show </w:t>
            </w:r>
          </w:p>
          <w:p w14:paraId="35E71087" w14:textId="77777777" w:rsidR="00084EEC" w:rsidRPr="00E03E18" w:rsidRDefault="00084EEC" w:rsidP="00084EEC">
            <w:pPr>
              <w:pStyle w:val="TableFlushLeftbody0"/>
              <w:numPr>
                <w:ilvl w:val="0"/>
                <w:numId w:val="6"/>
              </w:numPr>
              <w:tabs>
                <w:tab w:val="num" w:pos="252"/>
              </w:tabs>
              <w:ind w:left="252" w:hanging="180"/>
            </w:pPr>
            <w:r w:rsidRPr="00E03E18">
              <w:t xml:space="preserve"> </w:t>
            </w:r>
            <w:r>
              <w:t>Create</w:t>
            </w:r>
            <w:r w:rsidRPr="00E03E18">
              <w:t>.</w:t>
            </w:r>
          </w:p>
          <w:p w14:paraId="7C71EC39" w14:textId="6FBFDF96" w:rsidR="00084EEC" w:rsidRDefault="00084EEC" w:rsidP="00D7092D">
            <w:pPr>
              <w:pStyle w:val="TableFlushLeftbody0"/>
              <w:numPr>
                <w:ilvl w:val="0"/>
                <w:numId w:val="6"/>
              </w:numPr>
              <w:tabs>
                <w:tab w:val="num" w:pos="252"/>
              </w:tabs>
              <w:ind w:left="252" w:hanging="180"/>
            </w:pPr>
            <w:r w:rsidRPr="00E03E18">
              <w:t xml:space="preserve"> Use</w:t>
            </w:r>
          </w:p>
          <w:p w14:paraId="3980371A" w14:textId="73530F97" w:rsidR="00084EEC" w:rsidRPr="00A7642C" w:rsidRDefault="00B1124C" w:rsidP="00B1124C">
            <w:pPr>
              <w:pStyle w:val="TableFlushLeftbody0"/>
              <w:ind w:left="72"/>
              <w:rPr>
                <w:b/>
                <w:bCs/>
              </w:rPr>
            </w:pPr>
            <w:bookmarkStart w:id="0" w:name="_GoBack"/>
            <w:r w:rsidRPr="00A7642C">
              <w:rPr>
                <w:b/>
                <w:bCs/>
              </w:rPr>
              <w:t xml:space="preserve">For support/field folks, they will be able to use the information to help customer during troubleshooting vrouter issues. Customer will know the best practice to design </w:t>
            </w:r>
            <w:r w:rsidR="00A7642C" w:rsidRPr="00A7642C">
              <w:rPr>
                <w:b/>
                <w:bCs/>
              </w:rPr>
              <w:t xml:space="preserve">and deploy </w:t>
            </w:r>
            <w:r w:rsidRPr="00A7642C">
              <w:rPr>
                <w:b/>
                <w:bCs/>
              </w:rPr>
              <w:t>their SDN with contrail.</w:t>
            </w:r>
          </w:p>
          <w:bookmarkEnd w:id="0"/>
          <w:p w14:paraId="06CEA59C" w14:textId="77777777" w:rsidR="00084EEC" w:rsidRPr="00E03E18" w:rsidRDefault="00084EEC" w:rsidP="00336629">
            <w:pPr>
              <w:pStyle w:val="TableFlushLeftbody0"/>
            </w:pPr>
          </w:p>
        </w:tc>
      </w:tr>
      <w:tr w:rsidR="00084EEC" w:rsidRPr="00E03E18" w14:paraId="7C459173" w14:textId="77777777">
        <w:trPr>
          <w:trHeight w:val="432"/>
        </w:trPr>
        <w:tc>
          <w:tcPr>
            <w:tcW w:w="2520" w:type="dxa"/>
            <w:tcBorders>
              <w:top w:val="single" w:sz="6" w:space="0" w:color="595959"/>
              <w:left w:val="nil"/>
              <w:bottom w:val="single" w:sz="6" w:space="0" w:color="595959"/>
              <w:right w:val="nil"/>
            </w:tcBorders>
            <w:shd w:val="clear" w:color="auto" w:fill="auto"/>
            <w:vAlign w:val="center"/>
          </w:tcPr>
          <w:p w14:paraId="53398B5E" w14:textId="77777777" w:rsidR="00084EEC" w:rsidRPr="00E03E18" w:rsidRDefault="00084EEC" w:rsidP="00084EEC">
            <w:pPr>
              <w:pStyle w:val="Tablefirstcolumnbold"/>
              <w:ind w:left="-27"/>
              <w:rPr>
                <w:b w:val="0"/>
                <w:i/>
              </w:rPr>
            </w:pPr>
            <w:r w:rsidRPr="00E03E18">
              <w:rPr>
                <w:b w:val="0"/>
                <w:i/>
              </w:rPr>
              <w:lastRenderedPageBreak/>
              <w:t>Where else does this information exist?</w:t>
            </w:r>
          </w:p>
        </w:tc>
        <w:tc>
          <w:tcPr>
            <w:tcW w:w="7920" w:type="dxa"/>
            <w:tcBorders>
              <w:top w:val="single" w:sz="6" w:space="0" w:color="595959"/>
              <w:left w:val="nil"/>
              <w:bottom w:val="single" w:sz="6" w:space="0" w:color="595959"/>
              <w:right w:val="nil"/>
            </w:tcBorders>
            <w:shd w:val="clear" w:color="auto" w:fill="auto"/>
            <w:vAlign w:val="center"/>
          </w:tcPr>
          <w:p w14:paraId="3D5F50D5" w14:textId="6C87569C" w:rsidR="00084EEC" w:rsidRDefault="00084EEC">
            <w:pPr>
              <w:pStyle w:val="TableflushLeftbody"/>
              <w:ind w:left="-27"/>
            </w:pPr>
            <w:r>
              <w:t xml:space="preserve">Look around </w:t>
            </w:r>
            <w:r w:rsidR="007E2A95">
              <w:t xml:space="preserve">the Tech Library, around </w:t>
            </w:r>
            <w:r>
              <w:t>Juniper, around Amazon. Do a little research first</w:t>
            </w:r>
            <w:r w:rsidR="007E2A95">
              <w:t xml:space="preserve"> and report what you found. </w:t>
            </w:r>
            <w:r>
              <w:t xml:space="preserve"> </w:t>
            </w:r>
            <w:r w:rsidR="007E2A95">
              <w:t>If something</w:t>
            </w:r>
            <w:r>
              <w:t xml:space="preserve"> else exists, why is yours different? Valuable?</w:t>
            </w:r>
            <w:r w:rsidR="007E2A95">
              <w:t xml:space="preserve"> How does this complement the iX information set?</w:t>
            </w:r>
          </w:p>
          <w:p w14:paraId="1F129BE1" w14:textId="07DCC307" w:rsidR="00C77605" w:rsidRPr="00B1124C" w:rsidRDefault="00C77605">
            <w:pPr>
              <w:pStyle w:val="TableflushLeftbody"/>
              <w:ind w:left="-27"/>
              <w:rPr>
                <w:b/>
                <w:bCs/>
              </w:rPr>
            </w:pPr>
            <w:r w:rsidRPr="00B1124C">
              <w:rPr>
                <w:b/>
                <w:bCs/>
              </w:rPr>
              <w:t>There are some information about DPDK about DPDK in general, nothing about Juniper contrail DPDK vrouter implementation</w:t>
            </w:r>
            <w:r w:rsidR="00B1124C" w:rsidRPr="00B1124C">
              <w:rPr>
                <w:b/>
                <w:bCs/>
              </w:rPr>
              <w:t xml:space="preserve"> yet.</w:t>
            </w:r>
          </w:p>
          <w:p w14:paraId="61A46F10" w14:textId="003F9BCD" w:rsidR="00EF6421" w:rsidRPr="00E03E18" w:rsidRDefault="00EF6421">
            <w:pPr>
              <w:pStyle w:val="TableflushLeftbody"/>
              <w:ind w:left="-27"/>
              <w:rPr>
                <w:b/>
              </w:rPr>
            </w:pPr>
          </w:p>
        </w:tc>
      </w:tr>
      <w:tr w:rsidR="00084EEC" w:rsidRPr="00E03E18" w14:paraId="1D014D5D"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0A3344EC" w14:textId="77777777" w:rsidR="00084EEC" w:rsidRDefault="00084EEC">
            <w:pPr>
              <w:pStyle w:val="Tablefirstcolumnbold"/>
              <w:ind w:left="-27"/>
              <w:rPr>
                <w:b w:val="0"/>
                <w:i/>
                <w:color w:val="auto"/>
              </w:rPr>
            </w:pPr>
            <w:r w:rsidRPr="002F61AC">
              <w:rPr>
                <w:b w:val="0"/>
                <w:i/>
                <w:color w:val="auto"/>
              </w:rPr>
              <w:t>Who requested this piece?</w:t>
            </w:r>
          </w:p>
          <w:p w14:paraId="13E9E469" w14:textId="14A9BEA7" w:rsidR="00460293" w:rsidRPr="002F61AC" w:rsidRDefault="00460293">
            <w:pPr>
              <w:pStyle w:val="Tablefirstcolumnbold"/>
              <w:ind w:left="-27"/>
              <w:rPr>
                <w:b w:val="0"/>
                <w:i/>
                <w:color w:val="auto"/>
              </w:rPr>
            </w:pPr>
            <w:r>
              <w:rPr>
                <w:b w:val="0"/>
                <w:i/>
                <w:color w:val="auto"/>
              </w:rPr>
              <w:t>Why did they request it: what was their goal?</w:t>
            </w:r>
          </w:p>
        </w:tc>
        <w:tc>
          <w:tcPr>
            <w:tcW w:w="7920" w:type="dxa"/>
            <w:tcBorders>
              <w:top w:val="single" w:sz="6" w:space="0" w:color="595959"/>
              <w:left w:val="nil"/>
              <w:bottom w:val="single" w:sz="6" w:space="0" w:color="595959"/>
              <w:right w:val="nil"/>
            </w:tcBorders>
            <w:shd w:val="pct5" w:color="auto" w:fill="auto"/>
            <w:vAlign w:val="center"/>
          </w:tcPr>
          <w:p w14:paraId="53F357FE" w14:textId="77777777" w:rsidR="00084EEC" w:rsidRDefault="00460293" w:rsidP="00084EEC">
            <w:pPr>
              <w:pStyle w:val="TableflushLeftbody"/>
              <w:ind w:left="-27"/>
              <w:rPr>
                <w:color w:val="auto"/>
              </w:rPr>
            </w:pPr>
            <w:r w:rsidRPr="002F61AC">
              <w:rPr>
                <w:color w:val="auto"/>
              </w:rPr>
              <w:t>PLM? TME? JTAC? Customer?  iX management?.</w:t>
            </w:r>
          </w:p>
          <w:p w14:paraId="0EEC5EE6" w14:textId="4F04CBDB" w:rsidR="00B1124C" w:rsidRPr="00B1124C" w:rsidRDefault="00B1124C" w:rsidP="00084EEC">
            <w:pPr>
              <w:pStyle w:val="TableflushLeftbody"/>
              <w:ind w:left="-27"/>
              <w:rPr>
                <w:b/>
                <w:bCs/>
                <w:color w:val="auto"/>
              </w:rPr>
            </w:pPr>
            <w:r w:rsidRPr="00B1124C">
              <w:rPr>
                <w:b/>
                <w:bCs/>
                <w:color w:val="auto"/>
              </w:rPr>
              <w:t xml:space="preserve">This is </w:t>
            </w:r>
            <w:r>
              <w:rPr>
                <w:b/>
                <w:bCs/>
                <w:color w:val="auto"/>
              </w:rPr>
              <w:t xml:space="preserve">so far mostly </w:t>
            </w:r>
            <w:r w:rsidRPr="00B1124C">
              <w:rPr>
                <w:b/>
                <w:bCs/>
                <w:color w:val="auto"/>
              </w:rPr>
              <w:t>a voluntary work, no one requested it explicitly.</w:t>
            </w:r>
          </w:p>
        </w:tc>
      </w:tr>
      <w:tr w:rsidR="009D34F0" w:rsidRPr="00E03E18" w14:paraId="7149F4BA"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750A0CC0" w14:textId="447566AD" w:rsidR="009D34F0" w:rsidRPr="002F61AC" w:rsidRDefault="009D34F0" w:rsidP="00D7092D">
            <w:pPr>
              <w:pStyle w:val="Tablefirstcolumnbold"/>
              <w:ind w:left="-27"/>
              <w:rPr>
                <w:b w:val="0"/>
                <w:i/>
                <w:color w:val="auto"/>
              </w:rPr>
            </w:pPr>
            <w:r>
              <w:rPr>
                <w:b w:val="0"/>
                <w:i/>
                <w:color w:val="auto"/>
              </w:rPr>
              <w:t>Which PLM will sponsor this piece?</w:t>
            </w:r>
          </w:p>
        </w:tc>
        <w:tc>
          <w:tcPr>
            <w:tcW w:w="7920" w:type="dxa"/>
            <w:tcBorders>
              <w:top w:val="single" w:sz="6" w:space="0" w:color="595959"/>
              <w:left w:val="nil"/>
              <w:bottom w:val="single" w:sz="6" w:space="0" w:color="595959"/>
              <w:right w:val="nil"/>
            </w:tcBorders>
            <w:shd w:val="pct5" w:color="auto" w:fill="auto"/>
            <w:vAlign w:val="center"/>
          </w:tcPr>
          <w:p w14:paraId="1D98282C" w14:textId="7649C203" w:rsidR="009D34F0" w:rsidRPr="002F61AC" w:rsidRDefault="00B1124C" w:rsidP="00084EEC">
            <w:pPr>
              <w:pStyle w:val="TableflushLeftbody"/>
              <w:ind w:left="-27"/>
              <w:rPr>
                <w:color w:val="auto"/>
              </w:rPr>
            </w:pPr>
            <w:r w:rsidRPr="00B1124C">
              <w:rPr>
                <w:b/>
                <w:bCs/>
              </w:rPr>
              <w:t>Damian Szeluga</w:t>
            </w:r>
          </w:p>
        </w:tc>
      </w:tr>
      <w:tr w:rsidR="00084EEC" w:rsidRPr="00E03E18" w14:paraId="767EB6D1"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560197EA" w14:textId="2348AC57" w:rsidR="00084EEC" w:rsidRPr="009D34F0" w:rsidRDefault="00084EEC" w:rsidP="00D7092D">
            <w:pPr>
              <w:pStyle w:val="Tablefirstcolumnbold"/>
              <w:ind w:left="-27"/>
              <w:rPr>
                <w:b w:val="0"/>
                <w:i/>
                <w:color w:val="auto"/>
              </w:rPr>
            </w:pPr>
            <w:r w:rsidRPr="009D34F0">
              <w:rPr>
                <w:b w:val="0"/>
                <w:i/>
                <w:color w:val="auto"/>
              </w:rPr>
              <w:t xml:space="preserve">Who are the SMEs who will contribute to and </w:t>
            </w:r>
            <w:r w:rsidR="002F61AC" w:rsidRPr="009D34F0">
              <w:rPr>
                <w:b w:val="0"/>
                <w:i/>
                <w:color w:val="auto"/>
              </w:rPr>
              <w:t xml:space="preserve">provide technical </w:t>
            </w:r>
            <w:r w:rsidR="00D7092D" w:rsidRPr="009D34F0">
              <w:rPr>
                <w:b w:val="0"/>
                <w:i/>
                <w:color w:val="auto"/>
              </w:rPr>
              <w:t xml:space="preserve">verification </w:t>
            </w:r>
            <w:r w:rsidR="002F61AC" w:rsidRPr="009D34F0">
              <w:rPr>
                <w:b w:val="0"/>
                <w:i/>
                <w:color w:val="auto"/>
              </w:rPr>
              <w:t xml:space="preserve">of </w:t>
            </w:r>
            <w:r w:rsidRPr="009D34F0">
              <w:rPr>
                <w:b w:val="0"/>
                <w:i/>
                <w:color w:val="auto"/>
              </w:rPr>
              <w:t>this piece?</w:t>
            </w:r>
          </w:p>
        </w:tc>
        <w:tc>
          <w:tcPr>
            <w:tcW w:w="7920" w:type="dxa"/>
            <w:tcBorders>
              <w:top w:val="single" w:sz="6" w:space="0" w:color="595959"/>
              <w:left w:val="nil"/>
              <w:bottom w:val="single" w:sz="6" w:space="0" w:color="595959"/>
              <w:right w:val="nil"/>
            </w:tcBorders>
            <w:shd w:val="pct5" w:color="auto" w:fill="auto"/>
            <w:vAlign w:val="center"/>
          </w:tcPr>
          <w:p w14:paraId="51C28800" w14:textId="77777777" w:rsidR="00084EEC" w:rsidRDefault="00084EEC" w:rsidP="00084EEC">
            <w:pPr>
              <w:pStyle w:val="TableflushLeftbody"/>
              <w:ind w:left="-27"/>
              <w:rPr>
                <w:color w:val="auto"/>
              </w:rPr>
            </w:pPr>
            <w:r w:rsidRPr="009D34F0">
              <w:rPr>
                <w:color w:val="auto"/>
              </w:rPr>
              <w:t>PLM? TME? JTAC? Dev? QA?</w:t>
            </w:r>
          </w:p>
          <w:p w14:paraId="162DCF84" w14:textId="7D19FF5A" w:rsidR="00C77605" w:rsidRPr="00C77605" w:rsidRDefault="00C77605" w:rsidP="00084EEC">
            <w:pPr>
              <w:pStyle w:val="TableflushLeftbody"/>
              <w:ind w:left="-27"/>
              <w:rPr>
                <w:b/>
                <w:bCs/>
                <w:color w:val="auto"/>
              </w:rPr>
            </w:pPr>
            <w:r w:rsidRPr="00C77605">
              <w:rPr>
                <w:b/>
                <w:bCs/>
                <w:color w:val="auto"/>
              </w:rPr>
              <w:t>PLM, JTAC, Dev</w:t>
            </w:r>
          </w:p>
        </w:tc>
      </w:tr>
      <w:tr w:rsidR="00084EEC" w:rsidRPr="00E03E18" w14:paraId="7CFF6A45"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76387525" w14:textId="759F3086" w:rsidR="00084EEC" w:rsidRPr="00E03E18" w:rsidRDefault="00084EEC">
            <w:pPr>
              <w:pStyle w:val="Tablefirstcolumnbold"/>
              <w:ind w:left="-27"/>
              <w:rPr>
                <w:b w:val="0"/>
                <w:i/>
              </w:rPr>
            </w:pPr>
            <w:r w:rsidRPr="00E03E18">
              <w:rPr>
                <w:b w:val="0"/>
                <w:i/>
              </w:rPr>
              <w:t xml:space="preserve">Who would be a good technical editor for your </w:t>
            </w:r>
            <w:r w:rsidRPr="002F61AC">
              <w:rPr>
                <w:b w:val="0"/>
                <w:i/>
                <w:color w:val="auto"/>
              </w:rPr>
              <w:t>piece</w:t>
            </w:r>
            <w:r w:rsidRPr="00E03E18">
              <w:rPr>
                <w:b w:val="0"/>
                <w:i/>
              </w:rPr>
              <w:t>?</w:t>
            </w:r>
          </w:p>
        </w:tc>
        <w:tc>
          <w:tcPr>
            <w:tcW w:w="7920" w:type="dxa"/>
            <w:tcBorders>
              <w:top w:val="single" w:sz="6" w:space="0" w:color="595959"/>
              <w:left w:val="nil"/>
              <w:bottom w:val="single" w:sz="6" w:space="0" w:color="595959"/>
              <w:right w:val="nil"/>
            </w:tcBorders>
            <w:shd w:val="pct5" w:color="auto" w:fill="auto"/>
            <w:vAlign w:val="center"/>
          </w:tcPr>
          <w:p w14:paraId="5377F311" w14:textId="77777777" w:rsidR="00084EEC" w:rsidRDefault="00084EEC" w:rsidP="00D7092D">
            <w:pPr>
              <w:pStyle w:val="TableflushLeftbody"/>
              <w:ind w:left="-27"/>
            </w:pPr>
            <w:r>
              <w:t>Peers</w:t>
            </w:r>
            <w:r w:rsidR="002F61AC">
              <w:t>, SMEs, and</w:t>
            </w:r>
            <w:r>
              <w:t xml:space="preserve"> </w:t>
            </w:r>
            <w:r w:rsidR="002F61AC">
              <w:t xml:space="preserve">Juniper editors </w:t>
            </w:r>
            <w:r>
              <w:t>are the best. They must read your work and give you technical feedback.</w:t>
            </w:r>
          </w:p>
          <w:p w14:paraId="6EF30B25" w14:textId="49E66221" w:rsidR="00C77605" w:rsidRPr="00C77605" w:rsidRDefault="00C77605" w:rsidP="00D7092D">
            <w:pPr>
              <w:pStyle w:val="TableflushLeftbody"/>
              <w:ind w:left="-27"/>
              <w:rPr>
                <w:b/>
                <w:bCs/>
              </w:rPr>
            </w:pPr>
            <w:r w:rsidRPr="00C77605">
              <w:rPr>
                <w:b/>
                <w:bCs/>
              </w:rPr>
              <w:t>Current coauthor is composed of JTAC, BU and PLM. We can review each other’s work.</w:t>
            </w:r>
          </w:p>
        </w:tc>
      </w:tr>
      <w:tr w:rsidR="00084EEC" w:rsidRPr="00E03E18" w14:paraId="2475CA1D"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5F070CF6" w14:textId="77777777" w:rsidR="00084EEC" w:rsidRPr="00E03E18" w:rsidRDefault="00084EEC" w:rsidP="00084EEC">
            <w:pPr>
              <w:pStyle w:val="Tablefirstcolumnbold"/>
              <w:ind w:left="-27"/>
              <w:rPr>
                <w:b w:val="0"/>
                <w:i/>
              </w:rPr>
            </w:pPr>
            <w:r>
              <w:rPr>
                <w:b w:val="0"/>
                <w:i/>
              </w:rPr>
              <w:t>Timeframe</w:t>
            </w:r>
          </w:p>
        </w:tc>
        <w:tc>
          <w:tcPr>
            <w:tcW w:w="7920" w:type="dxa"/>
            <w:tcBorders>
              <w:top w:val="single" w:sz="6" w:space="0" w:color="595959"/>
              <w:left w:val="nil"/>
              <w:bottom w:val="single" w:sz="6" w:space="0" w:color="595959"/>
              <w:right w:val="nil"/>
            </w:tcBorders>
            <w:shd w:val="pct5" w:color="auto" w:fill="auto"/>
            <w:vAlign w:val="center"/>
          </w:tcPr>
          <w:p w14:paraId="7FE5B28B" w14:textId="77777777" w:rsidR="00084EEC" w:rsidRDefault="00084EEC">
            <w:pPr>
              <w:pStyle w:val="TableflushLeftbody"/>
              <w:ind w:left="-27"/>
              <w:rPr>
                <w:color w:val="FF0000"/>
              </w:rPr>
            </w:pPr>
            <w:r>
              <w:t xml:space="preserve">Is there a timeframe for </w:t>
            </w:r>
            <w:r w:rsidR="009C2A2D">
              <w:t xml:space="preserve">publishing </w:t>
            </w:r>
            <w:r>
              <w:t xml:space="preserve">this </w:t>
            </w:r>
            <w:r w:rsidR="009C2A2D">
              <w:t>work</w:t>
            </w:r>
            <w:r>
              <w:t xml:space="preserve">? A </w:t>
            </w:r>
            <w:r w:rsidR="009C2A2D">
              <w:t xml:space="preserve">product </w:t>
            </w:r>
            <w:r>
              <w:t>release? A Juniper promotion? An event?</w:t>
            </w:r>
            <w:r w:rsidRPr="002F61AC">
              <w:rPr>
                <w:color w:val="auto"/>
              </w:rPr>
              <w:t xml:space="preserve"> Provide </w:t>
            </w:r>
            <w:r>
              <w:t>a brief schedule for how to get there</w:t>
            </w:r>
            <w:r w:rsidRPr="00336629">
              <w:rPr>
                <w:color w:val="FF0000"/>
              </w:rPr>
              <w:t>.</w:t>
            </w:r>
          </w:p>
          <w:p w14:paraId="6320D2ED" w14:textId="77777777" w:rsidR="00C77605" w:rsidRDefault="00B1124C">
            <w:pPr>
              <w:pStyle w:val="TableflushLeftbody"/>
              <w:ind w:left="-27"/>
              <w:rPr>
                <w:color w:val="FF0000"/>
              </w:rPr>
            </w:pPr>
            <w:r>
              <w:rPr>
                <w:color w:val="FF0000"/>
              </w:rPr>
              <w:t>At the moment t</w:t>
            </w:r>
            <w:r w:rsidR="00C77605">
              <w:rPr>
                <w:color w:val="FF0000"/>
              </w:rPr>
              <w:t>arget is July</w:t>
            </w:r>
            <w:r>
              <w:rPr>
                <w:color w:val="FF0000"/>
              </w:rPr>
              <w:t xml:space="preserve"> for first draft</w:t>
            </w:r>
            <w:r w:rsidR="00C77605">
              <w:rPr>
                <w:color w:val="FF0000"/>
              </w:rPr>
              <w:t>. Could be beginning of end of it.</w:t>
            </w:r>
          </w:p>
          <w:p w14:paraId="2C8925A4" w14:textId="68B8D346" w:rsidR="00B1124C" w:rsidRPr="007972E4" w:rsidRDefault="00B1124C">
            <w:pPr>
              <w:pStyle w:val="TableflushLeftbody"/>
              <w:ind w:left="-27"/>
            </w:pPr>
            <w:r>
              <w:t>Any possible Juniper promotion/event will be helpful.</w:t>
            </w:r>
          </w:p>
        </w:tc>
      </w:tr>
      <w:tr w:rsidR="00A97DBD" w:rsidRPr="00E03E18" w14:paraId="46317383"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7F223E2F" w14:textId="77777777" w:rsidR="00A97DBD" w:rsidRPr="009D34F0" w:rsidRDefault="00A97DBD" w:rsidP="00084EEC">
            <w:pPr>
              <w:pStyle w:val="Tablefirstcolumnbold"/>
              <w:ind w:left="-27"/>
              <w:rPr>
                <w:i/>
              </w:rPr>
            </w:pPr>
          </w:p>
        </w:tc>
        <w:tc>
          <w:tcPr>
            <w:tcW w:w="7920" w:type="dxa"/>
            <w:tcBorders>
              <w:top w:val="single" w:sz="6" w:space="0" w:color="595959"/>
              <w:left w:val="nil"/>
              <w:bottom w:val="single" w:sz="6" w:space="0" w:color="595959"/>
              <w:right w:val="nil"/>
            </w:tcBorders>
            <w:shd w:val="pct5" w:color="auto" w:fill="auto"/>
            <w:vAlign w:val="center"/>
          </w:tcPr>
          <w:p w14:paraId="5FB88E21" w14:textId="77777777" w:rsidR="00A97DBD" w:rsidRDefault="00A97DBD" w:rsidP="002F61AC">
            <w:pPr>
              <w:pStyle w:val="TableflushLeftbody"/>
              <w:ind w:left="-27"/>
            </w:pPr>
          </w:p>
        </w:tc>
      </w:tr>
      <w:tr w:rsidR="009D34F0" w:rsidRPr="00E03E18" w14:paraId="7D32602D"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21658217" w14:textId="42E31E78" w:rsidR="009D34F0" w:rsidRPr="002A5B1B" w:rsidRDefault="009D34F0">
            <w:pPr>
              <w:pStyle w:val="Tablefirstcolumnbold"/>
              <w:ind w:left="-27"/>
              <w:rPr>
                <w:i/>
              </w:rPr>
            </w:pPr>
            <w:r w:rsidRPr="002A5B1B">
              <w:rPr>
                <w:i/>
              </w:rPr>
              <w:t>Special Requirements</w:t>
            </w:r>
            <w:r w:rsidR="00F111B0">
              <w:rPr>
                <w:i/>
              </w:rPr>
              <w:t xml:space="preserve">: </w:t>
            </w:r>
          </w:p>
        </w:tc>
        <w:tc>
          <w:tcPr>
            <w:tcW w:w="7920" w:type="dxa"/>
            <w:tcBorders>
              <w:top w:val="single" w:sz="6" w:space="0" w:color="595959"/>
              <w:left w:val="nil"/>
              <w:bottom w:val="single" w:sz="6" w:space="0" w:color="595959"/>
              <w:right w:val="nil"/>
            </w:tcBorders>
            <w:shd w:val="pct5" w:color="auto" w:fill="auto"/>
            <w:vAlign w:val="center"/>
          </w:tcPr>
          <w:p w14:paraId="082EB764" w14:textId="77777777" w:rsidR="009D34F0" w:rsidRDefault="00F111B0">
            <w:pPr>
              <w:pStyle w:val="TableflushLeftbody"/>
              <w:ind w:left="-27"/>
              <w:rPr>
                <w:b/>
                <w:i/>
              </w:rPr>
            </w:pPr>
            <w:r w:rsidRPr="002A5B1B">
              <w:rPr>
                <w:b/>
                <w:i/>
              </w:rPr>
              <w:t xml:space="preserve">Add anything you will need </w:t>
            </w:r>
            <w:r>
              <w:rPr>
                <w:b/>
                <w:i/>
              </w:rPr>
              <w:t>that is not part of</w:t>
            </w:r>
            <w:r w:rsidRPr="002A5B1B">
              <w:rPr>
                <w:b/>
                <w:i/>
              </w:rPr>
              <w:t xml:space="preserve"> your normal authoring environment.</w:t>
            </w:r>
          </w:p>
          <w:p w14:paraId="4E3C5FC1" w14:textId="5296B9F6" w:rsidR="00B1124C" w:rsidRPr="002A5B1B" w:rsidRDefault="00B1124C">
            <w:pPr>
              <w:pStyle w:val="TableflushLeftbody"/>
              <w:ind w:left="-27"/>
              <w:rPr>
                <w:b/>
              </w:rPr>
            </w:pPr>
            <w:r>
              <w:rPr>
                <w:b/>
                <w:i/>
              </w:rPr>
              <w:t>NO.</w:t>
            </w:r>
          </w:p>
        </w:tc>
      </w:tr>
      <w:tr w:rsidR="009D34F0" w:rsidRPr="00E03E18" w14:paraId="4E5CF40F" w14:textId="77777777" w:rsidTr="00C01669">
        <w:trPr>
          <w:trHeight w:val="432"/>
        </w:trPr>
        <w:tc>
          <w:tcPr>
            <w:tcW w:w="2520" w:type="dxa"/>
            <w:tcBorders>
              <w:top w:val="single" w:sz="6" w:space="0" w:color="595959"/>
              <w:left w:val="nil"/>
              <w:bottom w:val="single" w:sz="6" w:space="0" w:color="595959"/>
              <w:right w:val="nil"/>
            </w:tcBorders>
            <w:shd w:val="pct5" w:color="auto" w:fill="auto"/>
            <w:vAlign w:val="center"/>
          </w:tcPr>
          <w:p w14:paraId="49A46DAF" w14:textId="77777777" w:rsidR="009D34F0" w:rsidRPr="002F61AC" w:rsidRDefault="009D34F0" w:rsidP="00C01669">
            <w:pPr>
              <w:pStyle w:val="Tablefirstcolumnbold"/>
              <w:ind w:left="-27"/>
              <w:rPr>
                <w:b w:val="0"/>
                <w:i/>
                <w:color w:val="auto"/>
              </w:rPr>
            </w:pPr>
            <w:r w:rsidRPr="002F61AC">
              <w:rPr>
                <w:b w:val="0"/>
                <w:i/>
                <w:color w:val="auto"/>
              </w:rPr>
              <w:t>What are your lab requirements?</w:t>
            </w:r>
          </w:p>
        </w:tc>
        <w:tc>
          <w:tcPr>
            <w:tcW w:w="7920" w:type="dxa"/>
            <w:tcBorders>
              <w:top w:val="single" w:sz="6" w:space="0" w:color="595959"/>
              <w:left w:val="nil"/>
              <w:bottom w:val="single" w:sz="6" w:space="0" w:color="595959"/>
              <w:right w:val="nil"/>
            </w:tcBorders>
            <w:shd w:val="pct5" w:color="auto" w:fill="auto"/>
            <w:vAlign w:val="center"/>
          </w:tcPr>
          <w:p w14:paraId="58CC969A" w14:textId="77777777" w:rsidR="009D34F0" w:rsidRDefault="009D34F0" w:rsidP="00C01669">
            <w:pPr>
              <w:pStyle w:val="TableflushLeftbody"/>
              <w:ind w:left="-27"/>
              <w:rPr>
                <w:color w:val="auto"/>
              </w:rPr>
            </w:pPr>
            <w:r w:rsidRPr="002F61AC">
              <w:rPr>
                <w:color w:val="auto"/>
              </w:rPr>
              <w:t>Will you need a special lab set-up to create and/or verify your content? If so, please describe and specify how you plan to access that setup: iX Lab? Dev/QA lab? JTAC lab?</w:t>
            </w:r>
          </w:p>
          <w:p w14:paraId="4410AA2A" w14:textId="31E9EC35" w:rsidR="00C77605" w:rsidRPr="00C77605" w:rsidRDefault="00C77605" w:rsidP="00C77605">
            <w:pPr>
              <w:pStyle w:val="TableflushLeftbody"/>
              <w:ind w:left="-27"/>
              <w:rPr>
                <w:b/>
                <w:bCs/>
                <w:color w:val="auto"/>
              </w:rPr>
            </w:pPr>
            <w:r w:rsidRPr="00C77605">
              <w:rPr>
                <w:b/>
                <w:bCs/>
                <w:color w:val="auto"/>
              </w:rPr>
              <w:t>BU has an existing lab that we can use.</w:t>
            </w:r>
          </w:p>
        </w:tc>
      </w:tr>
      <w:tr w:rsidR="00F111B0" w:rsidRPr="00E03E18" w14:paraId="661AFD20" w14:textId="77777777" w:rsidTr="00C01669">
        <w:trPr>
          <w:trHeight w:val="432"/>
        </w:trPr>
        <w:tc>
          <w:tcPr>
            <w:tcW w:w="2520" w:type="dxa"/>
            <w:tcBorders>
              <w:top w:val="single" w:sz="6" w:space="0" w:color="595959"/>
              <w:left w:val="nil"/>
              <w:bottom w:val="single" w:sz="6" w:space="0" w:color="595959"/>
              <w:right w:val="nil"/>
            </w:tcBorders>
            <w:shd w:val="pct5" w:color="auto" w:fill="auto"/>
            <w:vAlign w:val="center"/>
          </w:tcPr>
          <w:p w14:paraId="139A31EC" w14:textId="346DA0F9" w:rsidR="00F111B0" w:rsidRPr="002F61AC" w:rsidRDefault="00F111B0" w:rsidP="00C01669">
            <w:pPr>
              <w:pStyle w:val="Tablefirstcolumnbold"/>
              <w:ind w:left="-27"/>
              <w:rPr>
                <w:b w:val="0"/>
                <w:i/>
                <w:color w:val="auto"/>
              </w:rPr>
            </w:pPr>
            <w:r>
              <w:rPr>
                <w:b w:val="0"/>
                <w:i/>
                <w:color w:val="auto"/>
              </w:rPr>
              <w:t>Do you need any special tools or licenses?</w:t>
            </w:r>
          </w:p>
        </w:tc>
        <w:tc>
          <w:tcPr>
            <w:tcW w:w="7920" w:type="dxa"/>
            <w:tcBorders>
              <w:top w:val="single" w:sz="6" w:space="0" w:color="595959"/>
              <w:left w:val="nil"/>
              <w:bottom w:val="single" w:sz="6" w:space="0" w:color="595959"/>
              <w:right w:val="nil"/>
            </w:tcBorders>
            <w:shd w:val="pct5" w:color="auto" w:fill="auto"/>
            <w:vAlign w:val="center"/>
          </w:tcPr>
          <w:p w14:paraId="1D79D632" w14:textId="6F6C163D" w:rsidR="00F111B0" w:rsidRPr="00C77605" w:rsidRDefault="00C77605" w:rsidP="00C01669">
            <w:pPr>
              <w:pStyle w:val="TableflushLeftbody"/>
              <w:ind w:left="-27"/>
              <w:rPr>
                <w:b/>
                <w:bCs/>
                <w:color w:val="auto"/>
              </w:rPr>
            </w:pPr>
            <w:r w:rsidRPr="00C77605">
              <w:rPr>
                <w:b/>
                <w:bCs/>
                <w:color w:val="auto"/>
              </w:rPr>
              <w:t>NO</w:t>
            </w:r>
          </w:p>
        </w:tc>
      </w:tr>
      <w:tr w:rsidR="009D34F0" w:rsidRPr="00E03E18" w14:paraId="682F73A2"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20AC673A" w14:textId="22545E03" w:rsidR="009D34F0" w:rsidRDefault="009D34F0">
            <w:pPr>
              <w:pStyle w:val="Tablefirstcolumnbold"/>
              <w:ind w:left="-27"/>
              <w:rPr>
                <w:b w:val="0"/>
                <w:i/>
              </w:rPr>
            </w:pPr>
            <w:r>
              <w:rPr>
                <w:b w:val="0"/>
                <w:i/>
              </w:rPr>
              <w:t>D</w:t>
            </w:r>
            <w:r w:rsidR="009C2A2D">
              <w:rPr>
                <w:b w:val="0"/>
                <w:i/>
              </w:rPr>
              <w:t>o you need special</w:t>
            </w:r>
            <w:r w:rsidR="00F111B0">
              <w:rPr>
                <w:b w:val="0"/>
                <w:i/>
              </w:rPr>
              <w:t>ized</w:t>
            </w:r>
            <w:r w:rsidR="009C2A2D">
              <w:rPr>
                <w:b w:val="0"/>
                <w:i/>
              </w:rPr>
              <w:t xml:space="preserve"> illustration work</w:t>
            </w:r>
            <w:r w:rsidR="00F111B0">
              <w:rPr>
                <w:b w:val="0"/>
                <w:i/>
              </w:rPr>
              <w:t>?</w:t>
            </w:r>
          </w:p>
        </w:tc>
        <w:tc>
          <w:tcPr>
            <w:tcW w:w="7920" w:type="dxa"/>
            <w:tcBorders>
              <w:top w:val="single" w:sz="6" w:space="0" w:color="595959"/>
              <w:left w:val="nil"/>
              <w:bottom w:val="single" w:sz="6" w:space="0" w:color="595959"/>
              <w:right w:val="nil"/>
            </w:tcBorders>
            <w:shd w:val="pct5" w:color="auto" w:fill="auto"/>
            <w:vAlign w:val="center"/>
          </w:tcPr>
          <w:p w14:paraId="1100D671" w14:textId="0CE67EF6" w:rsidR="009D34F0" w:rsidRDefault="00F111B0" w:rsidP="002F61AC">
            <w:pPr>
              <w:pStyle w:val="TableflushLeftbody"/>
              <w:ind w:left="-27"/>
            </w:pPr>
            <w:r>
              <w:t>Especially for posters or infographics.</w:t>
            </w:r>
            <w:r w:rsidR="00C77605">
              <w:t xml:space="preserve"> </w:t>
            </w:r>
            <w:r w:rsidR="00C77605" w:rsidRPr="00C77605">
              <w:rPr>
                <w:b/>
                <w:bCs/>
              </w:rPr>
              <w:t>NO</w:t>
            </w:r>
          </w:p>
        </w:tc>
      </w:tr>
      <w:tr w:rsidR="009D34F0" w:rsidRPr="00E03E18" w14:paraId="1CBA1B21"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0ECC79F2" w14:textId="4313C229" w:rsidR="009D34F0" w:rsidRDefault="009C2A2D" w:rsidP="00084EEC">
            <w:pPr>
              <w:pStyle w:val="Tablefirstcolumnbold"/>
              <w:ind w:left="-27"/>
              <w:rPr>
                <w:b w:val="0"/>
                <w:i/>
              </w:rPr>
            </w:pPr>
            <w:r>
              <w:rPr>
                <w:b w:val="0"/>
                <w:i/>
              </w:rPr>
              <w:t>Do you need video equipment? Video lab?</w:t>
            </w:r>
          </w:p>
        </w:tc>
        <w:tc>
          <w:tcPr>
            <w:tcW w:w="7920" w:type="dxa"/>
            <w:tcBorders>
              <w:top w:val="single" w:sz="6" w:space="0" w:color="595959"/>
              <w:left w:val="nil"/>
              <w:bottom w:val="single" w:sz="6" w:space="0" w:color="595959"/>
              <w:right w:val="nil"/>
            </w:tcBorders>
            <w:shd w:val="pct5" w:color="auto" w:fill="auto"/>
            <w:vAlign w:val="center"/>
          </w:tcPr>
          <w:p w14:paraId="556EF501" w14:textId="242EBDEC" w:rsidR="009D34F0" w:rsidRPr="00C77605" w:rsidRDefault="00C77605" w:rsidP="002F61AC">
            <w:pPr>
              <w:pStyle w:val="TableflushLeftbody"/>
              <w:ind w:left="-27"/>
              <w:rPr>
                <w:b/>
                <w:bCs/>
              </w:rPr>
            </w:pPr>
            <w:r w:rsidRPr="00C77605">
              <w:rPr>
                <w:b/>
                <w:bCs/>
              </w:rPr>
              <w:t>NO</w:t>
            </w:r>
          </w:p>
        </w:tc>
      </w:tr>
      <w:tr w:rsidR="009D34F0" w:rsidRPr="00E03E18" w14:paraId="6DFFAFC5" w14:textId="77777777">
        <w:trPr>
          <w:trHeight w:val="432"/>
        </w:trPr>
        <w:tc>
          <w:tcPr>
            <w:tcW w:w="2520" w:type="dxa"/>
            <w:tcBorders>
              <w:top w:val="single" w:sz="6" w:space="0" w:color="595959"/>
              <w:left w:val="nil"/>
              <w:bottom w:val="single" w:sz="6" w:space="0" w:color="595959"/>
              <w:right w:val="nil"/>
            </w:tcBorders>
            <w:shd w:val="pct5" w:color="auto" w:fill="auto"/>
            <w:vAlign w:val="center"/>
          </w:tcPr>
          <w:p w14:paraId="19C047C7" w14:textId="680C7968" w:rsidR="009D34F0" w:rsidRDefault="009C2A2D" w:rsidP="00084EEC">
            <w:pPr>
              <w:pStyle w:val="Tablefirstcolumnbold"/>
              <w:ind w:left="-27"/>
              <w:rPr>
                <w:b w:val="0"/>
                <w:i/>
              </w:rPr>
            </w:pPr>
            <w:r>
              <w:rPr>
                <w:b w:val="0"/>
                <w:i/>
              </w:rPr>
              <w:t>Will there be expenses? Budget requirements?</w:t>
            </w:r>
          </w:p>
        </w:tc>
        <w:tc>
          <w:tcPr>
            <w:tcW w:w="7920" w:type="dxa"/>
            <w:tcBorders>
              <w:top w:val="single" w:sz="6" w:space="0" w:color="595959"/>
              <w:left w:val="nil"/>
              <w:bottom w:val="single" w:sz="6" w:space="0" w:color="595959"/>
              <w:right w:val="nil"/>
            </w:tcBorders>
            <w:shd w:val="pct5" w:color="auto" w:fill="auto"/>
            <w:vAlign w:val="center"/>
          </w:tcPr>
          <w:p w14:paraId="008E4BD4" w14:textId="0BD68096" w:rsidR="009D34F0" w:rsidRPr="00C77605" w:rsidRDefault="00C77605" w:rsidP="002F61AC">
            <w:pPr>
              <w:pStyle w:val="TableflushLeftbody"/>
              <w:ind w:left="-27"/>
              <w:rPr>
                <w:b/>
                <w:bCs/>
              </w:rPr>
            </w:pPr>
            <w:r w:rsidRPr="00C77605">
              <w:rPr>
                <w:b/>
                <w:bCs/>
              </w:rPr>
              <w:t>NO</w:t>
            </w:r>
          </w:p>
        </w:tc>
      </w:tr>
    </w:tbl>
    <w:p w14:paraId="55D78397" w14:textId="77777777" w:rsidR="00A94B7E" w:rsidRPr="00E03E18" w:rsidRDefault="00A94B7E" w:rsidP="00A94B7E">
      <w:pPr>
        <w:pStyle w:val="Body"/>
        <w:ind w:left="-27"/>
        <w:rPr>
          <w:sz w:val="18"/>
        </w:rPr>
      </w:pPr>
    </w:p>
    <w:p w14:paraId="47E01584" w14:textId="77777777" w:rsidR="00A94B7E" w:rsidRPr="00E03E18" w:rsidRDefault="00A94B7E" w:rsidP="00A94B7E">
      <w:pPr>
        <w:pStyle w:val="Body"/>
        <w:rPr>
          <w:sz w:val="18"/>
        </w:rPr>
      </w:pPr>
      <w:r w:rsidRPr="00E03E18">
        <w:rPr>
          <w:sz w:val="18"/>
        </w:rPr>
        <w:t xml:space="preserve"> </w:t>
      </w:r>
    </w:p>
    <w:p w14:paraId="7AA644BD" w14:textId="77777777" w:rsidR="00A94B7E" w:rsidRPr="00E03E18" w:rsidRDefault="00A94B7E" w:rsidP="00A94B7E">
      <w:pPr>
        <w:pStyle w:val="Body"/>
        <w:rPr>
          <w:rFonts w:cs="Arial"/>
          <w:sz w:val="18"/>
        </w:rPr>
      </w:pPr>
    </w:p>
    <w:p w14:paraId="57A7F40E" w14:textId="77777777" w:rsidR="00A94B7E" w:rsidRPr="00DA08C0" w:rsidRDefault="00A94B7E" w:rsidP="00A94B7E">
      <w:pPr>
        <w:spacing w:before="240"/>
        <w:rPr>
          <w:rFonts w:cs="Arial"/>
        </w:rPr>
      </w:pPr>
    </w:p>
    <w:p w14:paraId="614A9E6B" w14:textId="77777777" w:rsidR="00A94B7E" w:rsidRPr="00D55B95" w:rsidRDefault="00A94B7E" w:rsidP="00A94B7E">
      <w:pPr>
        <w:rPr>
          <w:rFonts w:cs="Arial"/>
        </w:rPr>
      </w:pPr>
    </w:p>
    <w:p w14:paraId="06AC46D7" w14:textId="77777777" w:rsidR="00A94B7E" w:rsidRPr="00D55B95" w:rsidRDefault="00A94B7E" w:rsidP="00A94B7E">
      <w:pPr>
        <w:rPr>
          <w:rFonts w:cs="Arial"/>
        </w:rPr>
      </w:pPr>
    </w:p>
    <w:p w14:paraId="1A266306" w14:textId="77777777" w:rsidR="00A94B7E" w:rsidRPr="00D55B95" w:rsidRDefault="00A94B7E" w:rsidP="00A94B7E">
      <w:pPr>
        <w:rPr>
          <w:rFonts w:cs="Arial"/>
        </w:rPr>
      </w:pPr>
    </w:p>
    <w:p w14:paraId="4DB1AA81" w14:textId="77777777" w:rsidR="00A94B7E" w:rsidRPr="00D55B95" w:rsidRDefault="00A94B7E" w:rsidP="00A94B7E">
      <w:pPr>
        <w:rPr>
          <w:rFonts w:cs="Arial"/>
        </w:rPr>
      </w:pPr>
    </w:p>
    <w:p w14:paraId="33E70216" w14:textId="77777777" w:rsidR="00A94B7E" w:rsidRPr="00D55B95" w:rsidRDefault="00A94B7E" w:rsidP="00A94B7E">
      <w:pPr>
        <w:jc w:val="center"/>
        <w:rPr>
          <w:rFonts w:cs="Arial"/>
        </w:rPr>
      </w:pPr>
    </w:p>
    <w:sectPr w:rsidR="00A94B7E" w:rsidRPr="00D55B95" w:rsidSect="00A94B7E">
      <w:headerReference w:type="even" r:id="rId8"/>
      <w:headerReference w:type="default" r:id="rId9"/>
      <w:footerReference w:type="even" r:id="rId10"/>
      <w:footerReference w:type="default" r:id="rId11"/>
      <w:headerReference w:type="first" r:id="rId12"/>
      <w:footerReference w:type="first" r:id="rId13"/>
      <w:pgSz w:w="12240" w:h="15840" w:code="1"/>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2C863" w14:textId="77777777" w:rsidR="00FD7046" w:rsidRDefault="00FD7046" w:rsidP="00A94B7E">
      <w:pPr>
        <w:spacing w:after="0" w:line="240" w:lineRule="auto"/>
      </w:pPr>
      <w:r>
        <w:separator/>
      </w:r>
    </w:p>
  </w:endnote>
  <w:endnote w:type="continuationSeparator" w:id="0">
    <w:p w14:paraId="2A6F8FF7" w14:textId="77777777" w:rsidR="00FD7046" w:rsidRDefault="00FD7046" w:rsidP="00A9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ITC Franklin Gothic Med">
    <w:altName w:val="Cambria"/>
    <w:panose1 w:val="00000000000000000000"/>
    <w:charset w:val="00"/>
    <w:family w:val="swiss"/>
    <w:notTrueType/>
    <w:pitch w:val="variable"/>
    <w:sig w:usb0="00000003" w:usb1="00000000" w:usb2="00000000" w:usb3="00000000" w:csb0="00000001" w:csb1="00000000"/>
  </w:font>
  <w:font w:name="DINOT-Medium">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95349" w14:textId="77777777" w:rsidR="00A7642C" w:rsidRDefault="00A76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64985" w14:textId="0FC3EC09" w:rsidR="00A94B7E" w:rsidRDefault="00A7642C">
    <w:pPr>
      <w:pStyle w:val="Footer"/>
    </w:pPr>
    <w:r>
      <w:rPr>
        <w:noProof/>
      </w:rPr>
      <mc:AlternateContent>
        <mc:Choice Requires="wps">
          <w:drawing>
            <wp:anchor distT="0" distB="0" distL="114300" distR="114300" simplePos="0" relativeHeight="251661312" behindDoc="0" locked="0" layoutInCell="0" allowOverlap="1" wp14:anchorId="6A42BC74" wp14:editId="287875C3">
              <wp:simplePos x="0" y="0"/>
              <wp:positionH relativeFrom="page">
                <wp:posOffset>0</wp:posOffset>
              </wp:positionH>
              <wp:positionV relativeFrom="page">
                <wp:posOffset>9601200</wp:posOffset>
              </wp:positionV>
              <wp:extent cx="7772400" cy="266700"/>
              <wp:effectExtent l="0" t="0" r="0" b="0"/>
              <wp:wrapNone/>
              <wp:docPr id="9" name="MSIPCM39424cd9afa8cc01bedf0d0e" descr="{&quot;HashCode&quot;:81709189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D9FE13" w14:textId="7591C3F8" w:rsidR="00A7642C" w:rsidRPr="00A7642C" w:rsidRDefault="00A7642C" w:rsidP="00A7642C">
                          <w:pPr>
                            <w:spacing w:after="0"/>
                            <w:jc w:val="center"/>
                            <w:rPr>
                              <w:rFonts w:ascii="Calibri" w:hAnsi="Calibri" w:cs="Calibri"/>
                              <w:color w:val="000000"/>
                              <w:sz w:val="14"/>
                            </w:rPr>
                          </w:pPr>
                          <w:r w:rsidRPr="00A7642C">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A42BC74" id="_x0000_t202" coordsize="21600,21600" o:spt="202" path="m,l,21600r21600,l21600,xe">
              <v:stroke joinstyle="miter"/>
              <v:path gradientshapeok="t" o:connecttype="rect"/>
            </v:shapetype>
            <v:shape id="MSIPCM39424cd9afa8cc01bedf0d0e" o:spid="_x0000_s1027" type="#_x0000_t202" alt="{&quot;HashCode&quot;:817091896,&quot;Height&quot;:792.0,&quot;Width&quot;:612.0,&quot;Placement&quot;:&quot;Footer&quot;,&quot;Index&quot;:&quot;Primary&quot;,&quot;Section&quot;:1,&quot;Top&quot;:0.0,&quot;Left&quot;:0.0}" style="position:absolute;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G00ijitAgAATAUAAA4AAAAAAAAA&#10;AAAAAAAALgIAAGRycy9lMm9Eb2MueG1sUEsBAi0AFAAGAAgAAAAhAFjjpDzcAAAACwEAAA8AAAAA&#10;AAAAAAAAAAAABwUAAGRycy9kb3ducmV2LnhtbFBLBQYAAAAABAAEAPMAAAAQBgAAAAA=&#10;" o:allowincell="f" filled="f" stroked="f" strokeweight=".5pt">
              <v:fill o:detectmouseclick="t"/>
              <v:textbox inset=",0,,0">
                <w:txbxContent>
                  <w:p w14:paraId="62D9FE13" w14:textId="7591C3F8" w:rsidR="00A7642C" w:rsidRPr="00A7642C" w:rsidRDefault="00A7642C" w:rsidP="00A7642C">
                    <w:pPr>
                      <w:spacing w:after="0"/>
                      <w:jc w:val="center"/>
                      <w:rPr>
                        <w:rFonts w:ascii="Calibri" w:hAnsi="Calibri" w:cs="Calibri"/>
                        <w:color w:val="000000"/>
                        <w:sz w:val="14"/>
                      </w:rPr>
                    </w:pPr>
                    <w:r w:rsidRPr="00A7642C">
                      <w:rPr>
                        <w:rFonts w:ascii="Calibri" w:hAnsi="Calibri" w:cs="Calibri"/>
                        <w:color w:val="000000"/>
                        <w:sz w:val="14"/>
                      </w:rPr>
                      <w:t>Juniper Business Use Only</w:t>
                    </w:r>
                  </w:p>
                </w:txbxContent>
              </v:textbox>
              <w10:wrap anchorx="page" anchory="page"/>
            </v:shape>
          </w:pict>
        </mc:Fallback>
      </mc:AlternateContent>
    </w:r>
    <w:r w:rsidR="00FD1571">
      <w:rPr>
        <w:noProof/>
      </w:rPr>
      <mc:AlternateContent>
        <mc:Choice Requires="wpg">
          <w:drawing>
            <wp:anchor distT="0" distB="0" distL="114300" distR="114300" simplePos="0" relativeHeight="251655168" behindDoc="0" locked="0" layoutInCell="1" allowOverlap="1" wp14:anchorId="4FD03E72" wp14:editId="02F87961">
              <wp:simplePos x="0" y="0"/>
              <wp:positionH relativeFrom="column">
                <wp:posOffset>-19050</wp:posOffset>
              </wp:positionH>
              <wp:positionV relativeFrom="paragraph">
                <wp:posOffset>48260</wp:posOffset>
              </wp:positionV>
              <wp:extent cx="6896100" cy="313055"/>
              <wp:effectExtent l="9525" t="10160" r="9525" b="635"/>
              <wp:wrapNone/>
              <wp:docPr id="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13055"/>
                        <a:chOff x="690" y="14837"/>
                        <a:chExt cx="10860" cy="493"/>
                      </a:xfrm>
                    </wpg:grpSpPr>
                    <wps:wsp>
                      <wps:cNvPr id="6" name="Text Box 8"/>
                      <wps:cNvSpPr txBox="1">
                        <a:spLocks noChangeArrowheads="1"/>
                      </wps:cNvSpPr>
                      <wps:spPr bwMode="auto">
                        <a:xfrm>
                          <a:off x="719" y="14974"/>
                          <a:ext cx="10800" cy="35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BA4AB8" w14:textId="77777777" w:rsidR="00A94B7E" w:rsidRDefault="00A94B7E" w:rsidP="00A94B7E">
                            <w:pPr>
                              <w:tabs>
                                <w:tab w:val="left" w:pos="216"/>
                              </w:tabs>
                              <w:spacing w:after="0" w:line="180" w:lineRule="exact"/>
                              <w:jc w:val="right"/>
                              <w:rPr>
                                <w:rFonts w:cs="Arial"/>
                                <w:sz w:val="14"/>
                                <w:szCs w:val="14"/>
                              </w:rPr>
                            </w:pPr>
                            <w:r>
                              <w:rPr>
                                <w:rFonts w:cs="Arial"/>
                                <w:sz w:val="14"/>
                                <w:szCs w:val="14"/>
                              </w:rPr>
                              <w:t xml:space="preserve">© Juniper Networks, Inc.     </w:t>
                            </w:r>
                            <w:r>
                              <w:fldChar w:fldCharType="begin"/>
                            </w:r>
                            <w:r>
                              <w:instrText xml:space="preserve"> PAGE   \* MERGEFORMAT </w:instrText>
                            </w:r>
                            <w:r>
                              <w:fldChar w:fldCharType="separate"/>
                            </w:r>
                            <w:r w:rsidR="00EF6421" w:rsidRPr="00EF6421">
                              <w:rPr>
                                <w:rFonts w:cs="Arial"/>
                                <w:b/>
                                <w:noProof/>
                                <w:sz w:val="16"/>
                                <w:szCs w:val="16"/>
                              </w:rPr>
                              <w:t>2</w:t>
                            </w:r>
                            <w:r>
                              <w:fldChar w:fldCharType="end"/>
                            </w:r>
                          </w:p>
                          <w:p w14:paraId="4DD16802" w14:textId="77777777" w:rsidR="00A94B7E" w:rsidRPr="0084746F" w:rsidRDefault="00A94B7E" w:rsidP="00A94B7E">
                            <w:pPr>
                              <w:rPr>
                                <w:szCs w:val="14"/>
                              </w:rPr>
                            </w:pPr>
                          </w:p>
                        </w:txbxContent>
                      </wps:txbx>
                      <wps:bodyPr rot="0" vert="horz" wrap="square" lIns="0" tIns="0" rIns="0" bIns="0" anchor="t" anchorCtr="0" upright="1">
                        <a:noAutofit/>
                      </wps:bodyPr>
                    </wps:wsp>
                    <wps:wsp>
                      <wps:cNvPr id="7" name="AutoShape 16"/>
                      <wps:cNvCnPr>
                        <a:cxnSpLocks noChangeShapeType="1"/>
                      </wps:cNvCnPr>
                      <wps:spPr bwMode="auto">
                        <a:xfrm>
                          <a:off x="690" y="14837"/>
                          <a:ext cx="10860" cy="0"/>
                        </a:xfrm>
                        <a:prstGeom prst="straightConnector1">
                          <a:avLst/>
                        </a:prstGeom>
                        <a:noFill/>
                        <a:ln w="6350">
                          <a:solidFill>
                            <a:srgbClr val="58595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D03E72" id="Group 18" o:spid="_x0000_s1028" style="position:absolute;margin-left:-1.5pt;margin-top:3.8pt;width:543pt;height:24.65pt;z-index:251655168" coordorigin="690,14837" coordsize="10860,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">
              <v:shape id="Text Box 8" o:spid="_x0000_s1029" type="#_x0000_t202" style="position:absolute;left:719;top:14974;width:10800;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BA4AB8" w14:textId="77777777" w:rsidR="00A94B7E" w:rsidRDefault="00A94B7E" w:rsidP="00A94B7E">
                      <w:pPr>
                        <w:tabs>
                          <w:tab w:val="left" w:pos="216"/>
                        </w:tabs>
                        <w:spacing w:after="0" w:line="180" w:lineRule="exact"/>
                        <w:jc w:val="right"/>
                        <w:rPr>
                          <w:rFonts w:cs="Arial"/>
                          <w:sz w:val="14"/>
                          <w:szCs w:val="14"/>
                        </w:rPr>
                      </w:pPr>
                      <w:r>
                        <w:rPr>
                          <w:rFonts w:cs="Arial"/>
                          <w:sz w:val="14"/>
                          <w:szCs w:val="14"/>
                        </w:rPr>
                        <w:t xml:space="preserve">© Juniper Networks, Inc.     </w:t>
                      </w:r>
                      <w:r>
                        <w:fldChar w:fldCharType="begin"/>
                      </w:r>
                      <w:r>
                        <w:instrText xml:space="preserve"> PAGE   \* MERGEFORMAT </w:instrText>
                      </w:r>
                      <w:r>
                        <w:fldChar w:fldCharType="separate"/>
                      </w:r>
                      <w:r w:rsidR="00EF6421" w:rsidRPr="00EF6421">
                        <w:rPr>
                          <w:rFonts w:cs="Arial"/>
                          <w:b/>
                          <w:noProof/>
                          <w:sz w:val="16"/>
                          <w:szCs w:val="16"/>
                        </w:rPr>
                        <w:t>2</w:t>
                      </w:r>
                      <w:r>
                        <w:fldChar w:fldCharType="end"/>
                      </w:r>
                    </w:p>
                    <w:p w14:paraId="4DD16802" w14:textId="77777777" w:rsidR="00A94B7E" w:rsidRPr="0084746F" w:rsidRDefault="00A94B7E" w:rsidP="00A94B7E">
                      <w:pPr>
                        <w:rPr>
                          <w:szCs w:val="14"/>
                        </w:rPr>
                      </w:pPr>
                    </w:p>
                  </w:txbxContent>
                </v:textbox>
              </v:shape>
              <v:shapetype id="_x0000_t32" coordsize="21600,21600" o:spt="32" o:oned="t" path="m,l21600,21600e" filled="f">
                <v:path arrowok="t" fillok="f" o:connecttype="none"/>
                <o:lock v:ext="edit" shapetype="t"/>
              </v:shapetype>
              <v:shape id="AutoShape 16" o:spid="_x0000_s1030" type="#_x0000_t32" style="position:absolute;left:690;top:14837;width:10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" strokecolor="#58595b" strokeweight=".5pt"/>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281FE" w14:textId="34CBD185" w:rsidR="00A94B7E" w:rsidRDefault="00A7642C">
    <w:pPr>
      <w:pStyle w:val="Footer"/>
    </w:pPr>
    <w:r>
      <w:rPr>
        <w:noProof/>
      </w:rPr>
      <mc:AlternateContent>
        <mc:Choice Requires="wps">
          <w:drawing>
            <wp:anchor distT="0" distB="0" distL="114300" distR="114300" simplePos="0" relativeHeight="251662336" behindDoc="0" locked="0" layoutInCell="0" allowOverlap="1" wp14:anchorId="0A319850" wp14:editId="210FFB73">
              <wp:simplePos x="0" y="0"/>
              <wp:positionH relativeFrom="page">
                <wp:posOffset>0</wp:posOffset>
              </wp:positionH>
              <wp:positionV relativeFrom="page">
                <wp:posOffset>9601200</wp:posOffset>
              </wp:positionV>
              <wp:extent cx="7772400" cy="266700"/>
              <wp:effectExtent l="0" t="0" r="0" b="0"/>
              <wp:wrapNone/>
              <wp:docPr id="10" name="MSIPCMec454fc8b64a5780c139add8" descr="{&quot;HashCode&quot;:81709189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E06752" w14:textId="50695660" w:rsidR="00A7642C" w:rsidRPr="00A7642C" w:rsidRDefault="00A7642C" w:rsidP="00A7642C">
                          <w:pPr>
                            <w:spacing w:after="0"/>
                            <w:jc w:val="center"/>
                            <w:rPr>
                              <w:rFonts w:ascii="Calibri" w:hAnsi="Calibri" w:cs="Calibri"/>
                              <w:color w:val="000000"/>
                              <w:sz w:val="14"/>
                            </w:rPr>
                          </w:pPr>
                          <w:r w:rsidRPr="00A7642C">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A319850" id="_x0000_t202" coordsize="21600,21600" o:spt="202" path="m,l,21600r21600,l21600,xe">
              <v:stroke joinstyle="miter"/>
              <v:path gradientshapeok="t" o:connecttype="rect"/>
            </v:shapetype>
            <v:shape id="MSIPCMec454fc8b64a5780c139add8" o:spid="_x0000_s1032" type="#_x0000_t202" alt="{&quot;HashCode&quot;:817091896,&quot;Height&quot;:792.0,&quot;Width&quot;:612.0,&quot;Placement&quot;:&quot;Footer&quot;,&quot;Index&quot;:&quot;FirstPage&quot;,&quot;Section&quot;:1,&quot;Top&quot;:0.0,&quot;Left&quot;:0.0}" style="position:absolute;margin-left:0;margin-top:756pt;width:612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" o:allowincell="f" filled="f" stroked="f" strokeweight=".5pt">
              <v:fill o:detectmouseclick="t"/>
              <v:textbox inset=",0,,0">
                <w:txbxContent>
                  <w:p w14:paraId="18E06752" w14:textId="50695660" w:rsidR="00A7642C" w:rsidRPr="00A7642C" w:rsidRDefault="00A7642C" w:rsidP="00A7642C">
                    <w:pPr>
                      <w:spacing w:after="0"/>
                      <w:jc w:val="center"/>
                      <w:rPr>
                        <w:rFonts w:ascii="Calibri" w:hAnsi="Calibri" w:cs="Calibri"/>
                        <w:color w:val="000000"/>
                        <w:sz w:val="14"/>
                      </w:rPr>
                    </w:pPr>
                    <w:r w:rsidRPr="00A7642C">
                      <w:rPr>
                        <w:rFonts w:ascii="Calibri" w:hAnsi="Calibri" w:cs="Calibri"/>
                        <w:color w:val="000000"/>
                        <w:sz w:val="14"/>
                      </w:rPr>
                      <w:t>Juniper Business Use Only</w:t>
                    </w:r>
                  </w:p>
                </w:txbxContent>
              </v:textbox>
              <w10:wrap anchorx="page" anchory="page"/>
            </v:shape>
          </w:pict>
        </mc:Fallback>
      </mc:AlternateContent>
    </w:r>
    <w:r w:rsidR="00FD1571">
      <w:rPr>
        <w:noProof/>
      </w:rPr>
      <mc:AlternateContent>
        <mc:Choice Requires="wpg">
          <w:drawing>
            <wp:anchor distT="0" distB="0" distL="114300" distR="114300" simplePos="0" relativeHeight="251656192" behindDoc="0" locked="0" layoutInCell="1" allowOverlap="1" wp14:anchorId="13139A79" wp14:editId="7219C256">
              <wp:simplePos x="0" y="0"/>
              <wp:positionH relativeFrom="column">
                <wp:posOffset>-38100</wp:posOffset>
              </wp:positionH>
              <wp:positionV relativeFrom="paragraph">
                <wp:posOffset>48260</wp:posOffset>
              </wp:positionV>
              <wp:extent cx="6896100" cy="313055"/>
              <wp:effectExtent l="9525" t="10160" r="9525" b="635"/>
              <wp:wrapNone/>
              <wp:docPr id="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13055"/>
                        <a:chOff x="690" y="14837"/>
                        <a:chExt cx="10860" cy="493"/>
                      </a:xfrm>
                    </wpg:grpSpPr>
                    <wps:wsp>
                      <wps:cNvPr id="2" name="Text Box 27"/>
                      <wps:cNvSpPr txBox="1">
                        <a:spLocks noChangeArrowheads="1"/>
                      </wps:cNvSpPr>
                      <wps:spPr bwMode="auto">
                        <a:xfrm>
                          <a:off x="719" y="14974"/>
                          <a:ext cx="10800" cy="35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9D2F29" w14:textId="77777777" w:rsidR="00A94B7E" w:rsidRDefault="00A94B7E" w:rsidP="00A94B7E">
                            <w:pPr>
                              <w:tabs>
                                <w:tab w:val="left" w:pos="216"/>
                              </w:tabs>
                              <w:spacing w:after="0" w:line="180" w:lineRule="exact"/>
                              <w:jc w:val="right"/>
                              <w:rPr>
                                <w:rFonts w:cs="Arial"/>
                                <w:sz w:val="14"/>
                                <w:szCs w:val="14"/>
                              </w:rPr>
                            </w:pPr>
                            <w:r>
                              <w:rPr>
                                <w:rFonts w:cs="Arial"/>
                                <w:sz w:val="14"/>
                                <w:szCs w:val="14"/>
                              </w:rPr>
                              <w:t xml:space="preserve">© Juniper Networks, Inc.     </w:t>
                            </w:r>
                            <w:r>
                              <w:fldChar w:fldCharType="begin"/>
                            </w:r>
                            <w:r>
                              <w:instrText xml:space="preserve"> PAGE   \* MERGEFORMAT </w:instrText>
                            </w:r>
                            <w:r>
                              <w:fldChar w:fldCharType="separate"/>
                            </w:r>
                            <w:r w:rsidR="00EF6421" w:rsidRPr="00EF6421">
                              <w:rPr>
                                <w:rFonts w:cs="Arial"/>
                                <w:b/>
                                <w:noProof/>
                                <w:sz w:val="16"/>
                                <w:szCs w:val="16"/>
                              </w:rPr>
                              <w:t>1</w:t>
                            </w:r>
                            <w:r>
                              <w:fldChar w:fldCharType="end"/>
                            </w:r>
                          </w:p>
                          <w:p w14:paraId="0D27114A" w14:textId="77777777" w:rsidR="00A94B7E" w:rsidRPr="0084746F" w:rsidRDefault="00A94B7E" w:rsidP="00A94B7E">
                            <w:pPr>
                              <w:rPr>
                                <w:szCs w:val="14"/>
                              </w:rPr>
                            </w:pPr>
                          </w:p>
                        </w:txbxContent>
                      </wps:txbx>
                      <wps:bodyPr rot="0" vert="horz" wrap="square" lIns="0" tIns="0" rIns="0" bIns="0" anchor="t" anchorCtr="0" upright="1">
                        <a:noAutofit/>
                      </wps:bodyPr>
                    </wps:wsp>
                    <wps:wsp>
                      <wps:cNvPr id="3" name="AutoShape 28"/>
                      <wps:cNvCnPr>
                        <a:cxnSpLocks noChangeShapeType="1"/>
                      </wps:cNvCnPr>
                      <wps:spPr bwMode="auto">
                        <a:xfrm>
                          <a:off x="690" y="14837"/>
                          <a:ext cx="10860" cy="0"/>
                        </a:xfrm>
                        <a:prstGeom prst="straightConnector1">
                          <a:avLst/>
                        </a:prstGeom>
                        <a:noFill/>
                        <a:ln w="6350">
                          <a:solidFill>
                            <a:srgbClr val="58595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139A79" id="Group 26" o:spid="_x0000_s1033" style="position:absolute;margin-left:-3pt;margin-top:3.8pt;width:543pt;height:24.65pt;z-index:251656192" coordorigin="690,14837" coordsize="10860,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">
              <v:shape id="Text Box 27" o:spid="_x0000_s1034" type="#_x0000_t202" style="position:absolute;left:719;top:14974;width:10800;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49D2F29" w14:textId="77777777" w:rsidR="00A94B7E" w:rsidRDefault="00A94B7E" w:rsidP="00A94B7E">
                      <w:pPr>
                        <w:tabs>
                          <w:tab w:val="left" w:pos="216"/>
                        </w:tabs>
                        <w:spacing w:after="0" w:line="180" w:lineRule="exact"/>
                        <w:jc w:val="right"/>
                        <w:rPr>
                          <w:rFonts w:cs="Arial"/>
                          <w:sz w:val="14"/>
                          <w:szCs w:val="14"/>
                        </w:rPr>
                      </w:pPr>
                      <w:r>
                        <w:rPr>
                          <w:rFonts w:cs="Arial"/>
                          <w:sz w:val="14"/>
                          <w:szCs w:val="14"/>
                        </w:rPr>
                        <w:t xml:space="preserve">© Juniper Networks, Inc.     </w:t>
                      </w:r>
                      <w:r>
                        <w:fldChar w:fldCharType="begin"/>
                      </w:r>
                      <w:r>
                        <w:instrText xml:space="preserve"> PAGE   \* MERGEFORMAT </w:instrText>
                      </w:r>
                      <w:r>
                        <w:fldChar w:fldCharType="separate"/>
                      </w:r>
                      <w:r w:rsidR="00EF6421" w:rsidRPr="00EF6421">
                        <w:rPr>
                          <w:rFonts w:cs="Arial"/>
                          <w:b/>
                          <w:noProof/>
                          <w:sz w:val="16"/>
                          <w:szCs w:val="16"/>
                        </w:rPr>
                        <w:t>1</w:t>
                      </w:r>
                      <w:r>
                        <w:fldChar w:fldCharType="end"/>
                      </w:r>
                    </w:p>
                    <w:p w14:paraId="0D27114A" w14:textId="77777777" w:rsidR="00A94B7E" w:rsidRPr="0084746F" w:rsidRDefault="00A94B7E" w:rsidP="00A94B7E">
                      <w:pPr>
                        <w:rPr>
                          <w:szCs w:val="14"/>
                        </w:rPr>
                      </w:pPr>
                    </w:p>
                  </w:txbxContent>
                </v:textbox>
              </v:shape>
              <v:shapetype id="_x0000_t32" coordsize="21600,21600" o:spt="32" o:oned="t" path="m,l21600,21600e" filled="f">
                <v:path arrowok="t" fillok="f" o:connecttype="none"/>
                <o:lock v:ext="edit" shapetype="t"/>
              </v:shapetype>
              <v:shape id="AutoShape 28" o:spid="_x0000_s1035" type="#_x0000_t32" style="position:absolute;left:690;top:14837;width:10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" strokecolor="#58595b" strokeweight=".5pt"/>
            </v:group>
          </w:pict>
        </mc:Fallback>
      </mc:AlternateContent>
    </w:r>
  </w:p>
  <w:p w14:paraId="5731CA42" w14:textId="77777777" w:rsidR="00A94B7E" w:rsidRDefault="00A94B7E">
    <w:pPr>
      <w:pStyle w:val="Foo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59DDD" w14:textId="77777777" w:rsidR="00FD7046" w:rsidRDefault="00FD7046" w:rsidP="00A94B7E">
      <w:pPr>
        <w:spacing w:after="0" w:line="240" w:lineRule="auto"/>
      </w:pPr>
      <w:r>
        <w:separator/>
      </w:r>
    </w:p>
  </w:footnote>
  <w:footnote w:type="continuationSeparator" w:id="0">
    <w:p w14:paraId="4E203EE2" w14:textId="77777777" w:rsidR="00FD7046" w:rsidRDefault="00FD7046" w:rsidP="00A94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E2371" w14:textId="77777777" w:rsidR="00A7642C" w:rsidRDefault="00A764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E5857" w14:textId="77777777" w:rsidR="00A94B7E" w:rsidRDefault="00FD1571" w:rsidP="00A94B7E">
    <w:pPr>
      <w:pStyle w:val="Header"/>
      <w:tabs>
        <w:tab w:val="clear" w:pos="4680"/>
        <w:tab w:val="clear" w:pos="9360"/>
        <w:tab w:val="right" w:pos="9153"/>
      </w:tabs>
      <w:spacing w:before="240"/>
    </w:pPr>
    <w:r>
      <w:rPr>
        <w:noProof/>
      </w:rPr>
      <mc:AlternateContent>
        <mc:Choice Requires="wps">
          <w:drawing>
            <wp:anchor distT="0" distB="0" distL="114300" distR="114300" simplePos="0" relativeHeight="251659264" behindDoc="0" locked="0" layoutInCell="1" allowOverlap="1" wp14:anchorId="7120EFAE" wp14:editId="1797DDE0">
              <wp:simplePos x="0" y="0"/>
              <wp:positionH relativeFrom="column">
                <wp:posOffset>2579370</wp:posOffset>
              </wp:positionH>
              <wp:positionV relativeFrom="paragraph">
                <wp:posOffset>95885</wp:posOffset>
              </wp:positionV>
              <wp:extent cx="4262755" cy="202565"/>
              <wp:effectExtent l="0" t="635" r="0" b="0"/>
              <wp:wrapNone/>
              <wp:docPr id="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755" cy="20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4147CA" w14:textId="77777777" w:rsidR="00A94B7E" w:rsidRPr="005F49F6" w:rsidRDefault="00A94B7E" w:rsidP="00A94B7E">
                          <w:pPr>
                            <w:spacing w:after="0" w:line="240" w:lineRule="exact"/>
                            <w:jc w:val="right"/>
                            <w:rPr>
                              <w:rFonts w:cs="Arial"/>
                              <w:b/>
                              <w:color w:val="5D87A1"/>
                            </w:rPr>
                          </w:pPr>
                          <w:r>
                            <w:rPr>
                              <w:rFonts w:cs="Arial"/>
                              <w:b/>
                              <w:color w:val="5D87A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0EFAE" id="_x0000_t202" coordsize="21600,21600" o:spt="202" path="m,l,21600r21600,l21600,xe">
              <v:stroke joinstyle="miter"/>
              <v:path gradientshapeok="t" o:connecttype="rect"/>
            </v:shapetype>
            <v:shape id="Text Box 39" o:spid="_x0000_s1026" type="#_x0000_t202" style="position:absolute;margin-left:203.1pt;margin-top:7.55pt;width:335.65pt;height:1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" filled="f" stroked="f">
              <v:textbox inset="0,0,0,0">
                <w:txbxContent>
                  <w:p w14:paraId="614147CA" w14:textId="77777777" w:rsidR="00A94B7E" w:rsidRPr="005F49F6" w:rsidRDefault="00A94B7E" w:rsidP="00A94B7E">
                    <w:pPr>
                      <w:spacing w:after="0" w:line="240" w:lineRule="exact"/>
                      <w:jc w:val="right"/>
                      <w:rPr>
                        <w:rFonts w:cs="Arial"/>
                        <w:b/>
                        <w:color w:val="5D87A1"/>
                      </w:rPr>
                    </w:pPr>
                    <w:r>
                      <w:rPr>
                        <w:rFonts w:cs="Arial"/>
                        <w:b/>
                        <w:color w:val="5D87A1"/>
                      </w:rPr>
                      <w:t xml:space="preserve"> </w:t>
                    </w:r>
                  </w:p>
                </w:txbxContent>
              </v:textbox>
            </v:shape>
          </w:pict>
        </mc:Fallback>
      </mc:AlternateContent>
    </w:r>
    <w:r>
      <w:rPr>
        <w:noProof/>
      </w:rPr>
      <w:drawing>
        <wp:anchor distT="0" distB="0" distL="114300" distR="114300" simplePos="0" relativeHeight="251660288" behindDoc="1" locked="1" layoutInCell="1" allowOverlap="1" wp14:anchorId="38279100" wp14:editId="60F2706F">
          <wp:simplePos x="0" y="0"/>
          <wp:positionH relativeFrom="column">
            <wp:posOffset>-383540</wp:posOffset>
          </wp:positionH>
          <wp:positionV relativeFrom="page">
            <wp:posOffset>-107950</wp:posOffset>
          </wp:positionV>
          <wp:extent cx="7717790" cy="9881870"/>
          <wp:effectExtent l="0" t="0" r="0" b="0"/>
          <wp:wrapNone/>
          <wp:docPr id="46" name="Picture 25"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neral"/>
                  <pic:cNvPicPr>
                    <a:picLocks noChangeAspect="1" noChangeArrowheads="1"/>
                  </pic:cNvPicPr>
                </pic:nvPicPr>
                <pic:blipFill>
                  <a:blip r:embed="rId1">
                    <a:extLst>
                      <a:ext uri="{28A0092B-C50C-407E-A947-70E740481C1C}">
                        <a14:useLocalDpi xmlns:a14="http://schemas.microsoft.com/office/drawing/2010/main" val="0"/>
                      </a:ext>
                    </a:extLst>
                  </a:blip>
                  <a:srcRect l="27313" b="26537"/>
                  <a:stretch>
                    <a:fillRect/>
                  </a:stretch>
                </pic:blipFill>
                <pic:spPr bwMode="auto">
                  <a:xfrm>
                    <a:off x="0" y="0"/>
                    <a:ext cx="7717790" cy="988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A94B7E">
      <w:tab/>
    </w:r>
  </w:p>
  <w:p w14:paraId="2ED00302" w14:textId="77777777" w:rsidR="00A94B7E" w:rsidRPr="003B18B7" w:rsidRDefault="00A94B7E" w:rsidP="00A94B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979D" w14:textId="77777777" w:rsidR="00A94B7E" w:rsidRDefault="00FD1571" w:rsidP="00A94B7E">
    <w:pPr>
      <w:pStyle w:val="Header"/>
      <w:tabs>
        <w:tab w:val="clear" w:pos="4680"/>
        <w:tab w:val="clear" w:pos="9360"/>
        <w:tab w:val="right" w:pos="9153"/>
      </w:tabs>
      <w:spacing w:before="240"/>
    </w:pPr>
    <w:r>
      <w:rPr>
        <w:noProof/>
      </w:rPr>
      <mc:AlternateContent>
        <mc:Choice Requires="wps">
          <w:drawing>
            <wp:anchor distT="0" distB="0" distL="114300" distR="114300" simplePos="0" relativeHeight="251657216" behindDoc="0" locked="0" layoutInCell="1" allowOverlap="1" wp14:anchorId="1155292D" wp14:editId="0B1959E7">
              <wp:simplePos x="0" y="0"/>
              <wp:positionH relativeFrom="column">
                <wp:posOffset>2579370</wp:posOffset>
              </wp:positionH>
              <wp:positionV relativeFrom="paragraph">
                <wp:posOffset>95885</wp:posOffset>
              </wp:positionV>
              <wp:extent cx="4262755" cy="202565"/>
              <wp:effectExtent l="0" t="635" r="0" b="0"/>
              <wp:wrapNone/>
              <wp:docPr id="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755" cy="20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CB5652" w14:textId="77777777" w:rsidR="00A94B7E" w:rsidRPr="005F49F6" w:rsidRDefault="00A94B7E" w:rsidP="00A94B7E">
                          <w:pPr>
                            <w:spacing w:after="0" w:line="240" w:lineRule="exact"/>
                            <w:jc w:val="right"/>
                            <w:rPr>
                              <w:rFonts w:cs="Arial"/>
                              <w:b/>
                              <w:color w:val="5D87A1"/>
                            </w:rPr>
                          </w:pPr>
                          <w:r>
                            <w:rPr>
                              <w:rFonts w:cs="Arial"/>
                              <w:b/>
                              <w:color w:val="5D87A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5292D" id="_x0000_t202" coordsize="21600,21600" o:spt="202" path="m,l,21600r21600,l21600,xe">
              <v:stroke joinstyle="miter"/>
              <v:path gradientshapeok="t" o:connecttype="rect"/>
            </v:shapetype>
            <v:shape id="Text Box 38" o:spid="_x0000_s1031" type="#_x0000_t202" style="position:absolute;margin-left:203.1pt;margin-top:7.55pt;width:335.65pt;height:15.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" filled="f" stroked="f">
              <v:textbox inset="0,0,0,0">
                <w:txbxContent>
                  <w:p w14:paraId="2ECB5652" w14:textId="77777777" w:rsidR="00A94B7E" w:rsidRPr="005F49F6" w:rsidRDefault="00A94B7E" w:rsidP="00A94B7E">
                    <w:pPr>
                      <w:spacing w:after="0" w:line="240" w:lineRule="exact"/>
                      <w:jc w:val="right"/>
                      <w:rPr>
                        <w:rFonts w:cs="Arial"/>
                        <w:b/>
                        <w:color w:val="5D87A1"/>
                      </w:rPr>
                    </w:pPr>
                    <w:r>
                      <w:rPr>
                        <w:rFonts w:cs="Arial"/>
                        <w:b/>
                        <w:color w:val="5D87A1"/>
                      </w:rPr>
                      <w:t xml:space="preserve"> </w:t>
                    </w:r>
                  </w:p>
                </w:txbxContent>
              </v:textbox>
            </v:shape>
          </w:pict>
        </mc:Fallback>
      </mc:AlternateContent>
    </w:r>
    <w:r>
      <w:rPr>
        <w:noProof/>
      </w:rPr>
      <w:drawing>
        <wp:anchor distT="0" distB="0" distL="114300" distR="114300" simplePos="0" relativeHeight="251658240" behindDoc="1" locked="1" layoutInCell="1" allowOverlap="1" wp14:anchorId="669AA006" wp14:editId="54F9ED5B">
          <wp:simplePos x="0" y="0"/>
          <wp:positionH relativeFrom="column">
            <wp:posOffset>-383540</wp:posOffset>
          </wp:positionH>
          <wp:positionV relativeFrom="page">
            <wp:posOffset>-107950</wp:posOffset>
          </wp:positionV>
          <wp:extent cx="7717790" cy="9881870"/>
          <wp:effectExtent l="0" t="0" r="0" b="0"/>
          <wp:wrapNone/>
          <wp:docPr id="45" name="Picture 25"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neral"/>
                  <pic:cNvPicPr>
                    <a:picLocks noChangeAspect="1" noChangeArrowheads="1"/>
                  </pic:cNvPicPr>
                </pic:nvPicPr>
                <pic:blipFill>
                  <a:blip r:embed="rId1">
                    <a:extLst>
                      <a:ext uri="{28A0092B-C50C-407E-A947-70E740481C1C}">
                        <a14:useLocalDpi xmlns:a14="http://schemas.microsoft.com/office/drawing/2010/main" val="0"/>
                      </a:ext>
                    </a:extLst>
                  </a:blip>
                  <a:srcRect l="27313" b="26537"/>
                  <a:stretch>
                    <a:fillRect/>
                  </a:stretch>
                </pic:blipFill>
                <pic:spPr bwMode="auto">
                  <a:xfrm>
                    <a:off x="0" y="0"/>
                    <a:ext cx="7717790" cy="988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A94B7E">
      <w:tab/>
    </w:r>
  </w:p>
  <w:p w14:paraId="28885F2B" w14:textId="77777777" w:rsidR="00A94B7E" w:rsidRPr="003B18B7" w:rsidRDefault="00A94B7E" w:rsidP="00A94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0858"/>
    <w:multiLevelType w:val="multilevel"/>
    <w:tmpl w:val="3CF261B6"/>
    <w:numStyleLink w:val="StyleBulleted10pt"/>
  </w:abstractNum>
  <w:abstractNum w:abstractNumId="1" w15:restartNumberingAfterBreak="0">
    <w:nsid w:val="186A485C"/>
    <w:multiLevelType w:val="hybridMultilevel"/>
    <w:tmpl w:val="4D4E19CE"/>
    <w:lvl w:ilvl="0" w:tplc="62721024">
      <w:start w:val="1"/>
      <w:numFmt w:val="bullet"/>
      <w:pStyle w:val="Table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944AC2"/>
    <w:multiLevelType w:val="multilevel"/>
    <w:tmpl w:val="3CF261B6"/>
    <w:styleLink w:val="StyleBulleted10pt"/>
    <w:lvl w:ilvl="0">
      <w:start w:val="1"/>
      <w:numFmt w:val="bullet"/>
      <w:lvlText w:val="­"/>
      <w:lvlJc w:val="left"/>
      <w:pPr>
        <w:tabs>
          <w:tab w:val="num" w:pos="3240"/>
        </w:tabs>
        <w:ind w:left="3240" w:hanging="360"/>
      </w:pPr>
      <w:rPr>
        <w:rFonts w:ascii="Arial" w:hAnsi="Arial" w:hint="default"/>
        <w:sz w:val="20"/>
      </w:rPr>
    </w:lvl>
    <w:lvl w:ilvl="1">
      <w:start w:val="1"/>
      <w:numFmt w:val="bullet"/>
      <w:pStyle w:val="Bulletlevel2"/>
      <w:lvlText w:val="­"/>
      <w:lvlJc w:val="left"/>
      <w:pPr>
        <w:tabs>
          <w:tab w:val="num" w:pos="1800"/>
        </w:tabs>
        <w:ind w:left="1800" w:hanging="360"/>
      </w:pPr>
      <w:rPr>
        <w:rFonts w:ascii="Arial" w:hAnsi="Arial"/>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alibri"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alibri"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0124292"/>
    <w:multiLevelType w:val="hybridMultilevel"/>
    <w:tmpl w:val="48B84B7A"/>
    <w:lvl w:ilvl="0" w:tplc="06843768">
      <w:start w:val="1"/>
      <w:numFmt w:val="decimal"/>
      <w:pStyle w:val="Heading1Numbered"/>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82B5F50"/>
    <w:multiLevelType w:val="hybridMultilevel"/>
    <w:tmpl w:val="7064154A"/>
    <w:lvl w:ilvl="0" w:tplc="1A78F498">
      <w:start w:val="1"/>
      <w:numFmt w:val="bullet"/>
      <w:lvlText w:val="√"/>
      <w:lvlJc w:val="left"/>
      <w:pPr>
        <w:tabs>
          <w:tab w:val="num" w:pos="450"/>
        </w:tabs>
        <w:ind w:left="450" w:hanging="36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C964DAF"/>
    <w:multiLevelType w:val="hybridMultilevel"/>
    <w:tmpl w:val="15246F40"/>
    <w:lvl w:ilvl="0" w:tplc="81A8772C">
      <w:start w:val="1"/>
      <w:numFmt w:val="bullet"/>
      <w:pStyle w:val="Bullet"/>
      <w:lvlText w:val=""/>
      <w:lvlJc w:val="left"/>
      <w:pPr>
        <w:tabs>
          <w:tab w:val="num" w:pos="3240"/>
        </w:tabs>
        <w:ind w:left="324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alibri"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alibri"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alibri"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FE3"/>
    <w:rsid w:val="00084EEC"/>
    <w:rsid w:val="00181FE3"/>
    <w:rsid w:val="002A5B1B"/>
    <w:rsid w:val="002C1560"/>
    <w:rsid w:val="002F61AC"/>
    <w:rsid w:val="00300EAA"/>
    <w:rsid w:val="00336629"/>
    <w:rsid w:val="003F4355"/>
    <w:rsid w:val="00460293"/>
    <w:rsid w:val="00462050"/>
    <w:rsid w:val="00472786"/>
    <w:rsid w:val="005B5390"/>
    <w:rsid w:val="006159C8"/>
    <w:rsid w:val="00733315"/>
    <w:rsid w:val="00734494"/>
    <w:rsid w:val="007E2A95"/>
    <w:rsid w:val="008D703C"/>
    <w:rsid w:val="008F5D99"/>
    <w:rsid w:val="009476C6"/>
    <w:rsid w:val="009C2A2D"/>
    <w:rsid w:val="009D34F0"/>
    <w:rsid w:val="00A15AFA"/>
    <w:rsid w:val="00A51937"/>
    <w:rsid w:val="00A57A1A"/>
    <w:rsid w:val="00A7642C"/>
    <w:rsid w:val="00A94B7E"/>
    <w:rsid w:val="00A97DBD"/>
    <w:rsid w:val="00B1124C"/>
    <w:rsid w:val="00BB5933"/>
    <w:rsid w:val="00C77605"/>
    <w:rsid w:val="00CC71CD"/>
    <w:rsid w:val="00D7092D"/>
    <w:rsid w:val="00D731C2"/>
    <w:rsid w:val="00E8572F"/>
    <w:rsid w:val="00EF6421"/>
    <w:rsid w:val="00F111B0"/>
    <w:rsid w:val="00FD1571"/>
    <w:rsid w:val="00FD7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fill="f" fillcolor="white" stroke="f">
      <v:fill color="white" on="f"/>
      <v:stroke on="f"/>
    </o:shapedefaults>
    <o:shapelayout v:ext="edit">
      <o:idmap v:ext="edit" data="1"/>
    </o:shapelayout>
  </w:shapeDefaults>
  <w:decimalSymbol w:val="."/>
  <w:listSeparator w:val=","/>
  <w14:docId w14:val="231760F8"/>
  <w15:docId w15:val="{CB754AEE-9619-46C7-B229-6A0B85D7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FD3"/>
    <w:pPr>
      <w:spacing w:after="200" w:line="276" w:lineRule="auto"/>
    </w:pPr>
    <w:rPr>
      <w:rFonts w:ascii="Arial" w:hAnsi="Arial"/>
      <w:szCs w:val="22"/>
    </w:rPr>
  </w:style>
  <w:style w:type="paragraph" w:styleId="Heading1">
    <w:name w:val="heading 1"/>
    <w:basedOn w:val="Normal"/>
    <w:next w:val="Normal"/>
    <w:link w:val="Heading1Char"/>
    <w:autoRedefine/>
    <w:qFormat/>
    <w:rsid w:val="0059526C"/>
    <w:pPr>
      <w:spacing w:before="240" w:after="60" w:line="240" w:lineRule="auto"/>
      <w:ind w:left="-29"/>
      <w:outlineLvl w:val="0"/>
    </w:pPr>
    <w:rPr>
      <w:rFonts w:eastAsia="Batang" w:cs="Arial"/>
      <w:color w:val="5D87A1"/>
      <w:szCs w:val="24"/>
      <w:lang w:eastAsia="ko-KR"/>
    </w:rPr>
  </w:style>
  <w:style w:type="paragraph" w:styleId="Heading2">
    <w:name w:val="heading 2"/>
    <w:basedOn w:val="Body"/>
    <w:next w:val="Normal"/>
    <w:link w:val="Heading2Char"/>
    <w:qFormat/>
    <w:rsid w:val="0084746F"/>
    <w:pPr>
      <w:spacing w:before="240" w:after="60"/>
      <w:outlineLvl w:val="1"/>
    </w:pPr>
    <w:rPr>
      <w:b/>
    </w:rPr>
  </w:style>
  <w:style w:type="paragraph" w:styleId="Heading3">
    <w:name w:val="heading 3"/>
    <w:basedOn w:val="Heading3JNPR"/>
    <w:next w:val="Normal"/>
    <w:link w:val="Heading3Char"/>
    <w:uiPriority w:val="9"/>
    <w:qFormat/>
    <w:rsid w:val="00E12FD3"/>
    <w:pPr>
      <w:outlineLvl w:val="2"/>
    </w:pPr>
  </w:style>
  <w:style w:type="paragraph" w:styleId="Heading4">
    <w:name w:val="heading 4"/>
    <w:basedOn w:val="Normal"/>
    <w:next w:val="Normal"/>
    <w:link w:val="Heading4Char"/>
    <w:uiPriority w:val="9"/>
    <w:qFormat/>
    <w:rsid w:val="00E12FD3"/>
    <w:pPr>
      <w:keepNext/>
      <w:spacing w:before="240" w:after="60"/>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8C0"/>
  </w:style>
  <w:style w:type="paragraph" w:styleId="Footer">
    <w:name w:val="footer"/>
    <w:basedOn w:val="Normal"/>
    <w:link w:val="FooterChar"/>
    <w:uiPriority w:val="99"/>
    <w:unhideWhenUsed/>
    <w:rsid w:val="00DA0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8C0"/>
  </w:style>
  <w:style w:type="paragraph" w:styleId="BalloonText">
    <w:name w:val="Balloon Text"/>
    <w:basedOn w:val="Normal"/>
    <w:link w:val="BalloonTextChar"/>
    <w:uiPriority w:val="99"/>
    <w:semiHidden/>
    <w:unhideWhenUsed/>
    <w:rsid w:val="00F51E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1E87"/>
    <w:rPr>
      <w:rFonts w:ascii="Tahoma" w:hAnsi="Tahoma" w:cs="Tahoma"/>
      <w:sz w:val="16"/>
      <w:szCs w:val="16"/>
    </w:rPr>
  </w:style>
  <w:style w:type="character" w:customStyle="1" w:styleId="Heading1Char">
    <w:name w:val="Heading 1 Char"/>
    <w:link w:val="Heading1"/>
    <w:rsid w:val="0059526C"/>
    <w:rPr>
      <w:rFonts w:ascii="Arial" w:eastAsia="Batang" w:hAnsi="Arial" w:cs="Arial"/>
      <w:color w:val="5D87A1"/>
      <w:szCs w:val="24"/>
      <w:lang w:eastAsia="ko-KR"/>
    </w:rPr>
  </w:style>
  <w:style w:type="character" w:customStyle="1" w:styleId="Heading2Char">
    <w:name w:val="Heading 2 Char"/>
    <w:link w:val="Heading2"/>
    <w:rsid w:val="0084746F"/>
    <w:rPr>
      <w:rFonts w:ascii="Arial" w:eastAsia="Batang" w:hAnsi="Arial"/>
      <w:b/>
      <w:lang w:eastAsia="ko-KR"/>
    </w:rPr>
  </w:style>
  <w:style w:type="paragraph" w:customStyle="1" w:styleId="Bullet">
    <w:name w:val="Bullet"/>
    <w:basedOn w:val="Normal"/>
    <w:rsid w:val="00C4635F"/>
    <w:pPr>
      <w:numPr>
        <w:numId w:val="1"/>
      </w:numPr>
      <w:tabs>
        <w:tab w:val="clear" w:pos="3240"/>
        <w:tab w:val="left" w:pos="360"/>
      </w:tabs>
      <w:spacing w:before="120" w:after="120" w:line="240" w:lineRule="auto"/>
      <w:ind w:left="346" w:hanging="173"/>
    </w:pPr>
    <w:rPr>
      <w:rFonts w:eastAsia="Batang"/>
      <w:szCs w:val="24"/>
      <w:lang w:eastAsia="ko-KR"/>
    </w:rPr>
  </w:style>
  <w:style w:type="paragraph" w:customStyle="1" w:styleId="Body">
    <w:name w:val="Body"/>
    <w:basedOn w:val="Normal"/>
    <w:link w:val="BodyChar"/>
    <w:rsid w:val="00E12FD3"/>
    <w:pPr>
      <w:spacing w:after="120" w:line="260" w:lineRule="exact"/>
      <w:ind w:left="-29"/>
    </w:pPr>
    <w:rPr>
      <w:rFonts w:eastAsia="Batang"/>
      <w:szCs w:val="20"/>
      <w:lang w:eastAsia="ko-KR"/>
    </w:rPr>
  </w:style>
  <w:style w:type="paragraph" w:customStyle="1" w:styleId="DocTitle">
    <w:name w:val="Doc Title"/>
    <w:basedOn w:val="Normal"/>
    <w:autoRedefine/>
    <w:rsid w:val="00E12FD3"/>
    <w:pPr>
      <w:spacing w:before="720" w:after="120" w:line="240" w:lineRule="auto"/>
      <w:ind w:left="-29"/>
      <w:outlineLvl w:val="0"/>
    </w:pPr>
    <w:rPr>
      <w:rFonts w:eastAsia="Times New Roman"/>
      <w:bCs/>
      <w:color w:val="5D87A1"/>
      <w:kern w:val="28"/>
      <w:sz w:val="48"/>
      <w:szCs w:val="32"/>
    </w:rPr>
  </w:style>
  <w:style w:type="paragraph" w:customStyle="1" w:styleId="Heading3JNPR">
    <w:name w:val="Heading 3 JNPR"/>
    <w:basedOn w:val="Body"/>
    <w:rsid w:val="0084746F"/>
    <w:pPr>
      <w:spacing w:before="240" w:after="60"/>
    </w:pPr>
    <w:rPr>
      <w:b/>
      <w:i/>
    </w:rPr>
  </w:style>
  <w:style w:type="paragraph" w:customStyle="1" w:styleId="TableHeaders">
    <w:name w:val="Table Headers"/>
    <w:basedOn w:val="Body"/>
    <w:rsid w:val="0043162F"/>
    <w:pPr>
      <w:spacing w:before="40" w:after="40"/>
    </w:pPr>
    <w:rPr>
      <w:rFonts w:ascii="ITC Franklin Gothic Med" w:hAnsi="ITC Franklin Gothic Med"/>
      <w:b/>
      <w:color w:val="595959"/>
      <w:sz w:val="18"/>
      <w:szCs w:val="18"/>
    </w:rPr>
  </w:style>
  <w:style w:type="paragraph" w:customStyle="1" w:styleId="Tablefirstcolumnbold">
    <w:name w:val="Table first column bold"/>
    <w:basedOn w:val="Body"/>
    <w:rsid w:val="00F053E7"/>
    <w:pPr>
      <w:spacing w:before="40" w:after="40"/>
    </w:pPr>
    <w:rPr>
      <w:b/>
      <w:color w:val="404040"/>
      <w:sz w:val="18"/>
      <w:szCs w:val="18"/>
    </w:rPr>
  </w:style>
  <w:style w:type="paragraph" w:customStyle="1" w:styleId="Tablecenteredbody">
    <w:name w:val="Table centered body"/>
    <w:basedOn w:val="Body"/>
    <w:link w:val="TablecenteredbodyChar"/>
    <w:rsid w:val="0043162F"/>
    <w:pPr>
      <w:spacing w:before="40" w:after="40"/>
      <w:jc w:val="center"/>
    </w:pPr>
    <w:rPr>
      <w:color w:val="404040"/>
      <w:sz w:val="18"/>
      <w:szCs w:val="18"/>
    </w:rPr>
  </w:style>
  <w:style w:type="paragraph" w:customStyle="1" w:styleId="TableBullets">
    <w:name w:val="Table Bullets"/>
    <w:basedOn w:val="Body"/>
    <w:rsid w:val="0043162F"/>
    <w:pPr>
      <w:numPr>
        <w:numId w:val="2"/>
      </w:numPr>
      <w:tabs>
        <w:tab w:val="clear" w:pos="720"/>
        <w:tab w:val="num" w:pos="202"/>
        <w:tab w:val="num" w:pos="360"/>
      </w:tabs>
      <w:spacing w:before="40" w:after="40"/>
      <w:ind w:left="202" w:hanging="180"/>
    </w:pPr>
    <w:rPr>
      <w:color w:val="404040"/>
      <w:sz w:val="18"/>
      <w:szCs w:val="18"/>
    </w:rPr>
  </w:style>
  <w:style w:type="character" w:customStyle="1" w:styleId="BodyChar">
    <w:name w:val="Body Char"/>
    <w:link w:val="Body"/>
    <w:rsid w:val="00E12FD3"/>
    <w:rPr>
      <w:rFonts w:ascii="Arial" w:eastAsia="Batang" w:hAnsi="Arial"/>
      <w:lang w:eastAsia="ko-KR"/>
    </w:rPr>
  </w:style>
  <w:style w:type="character" w:customStyle="1" w:styleId="TablecenteredbodyChar">
    <w:name w:val="Table centered body Char"/>
    <w:link w:val="Tablecenteredbody"/>
    <w:rsid w:val="0043162F"/>
    <w:rPr>
      <w:rFonts w:ascii="Arial" w:eastAsia="Batang" w:hAnsi="Arial"/>
      <w:color w:val="404040"/>
      <w:sz w:val="18"/>
      <w:szCs w:val="18"/>
      <w:lang w:eastAsia="ko-KR"/>
    </w:rPr>
  </w:style>
  <w:style w:type="paragraph" w:customStyle="1" w:styleId="TableflushLeftbody">
    <w:name w:val="Table flush Left body"/>
    <w:basedOn w:val="Body"/>
    <w:rsid w:val="0043162F"/>
    <w:pPr>
      <w:spacing w:before="40" w:after="40"/>
    </w:pPr>
    <w:rPr>
      <w:color w:val="404040"/>
      <w:sz w:val="18"/>
      <w:szCs w:val="18"/>
    </w:rPr>
  </w:style>
  <w:style w:type="numbering" w:customStyle="1" w:styleId="StyleBulleted10pt">
    <w:name w:val="Style Bulleted 10 pt"/>
    <w:basedOn w:val="NoList"/>
    <w:rsid w:val="0043162F"/>
    <w:pPr>
      <w:numPr>
        <w:numId w:val="3"/>
      </w:numPr>
    </w:pPr>
  </w:style>
  <w:style w:type="paragraph" w:customStyle="1" w:styleId="Bulletlevel2">
    <w:name w:val="Bullet level 2"/>
    <w:basedOn w:val="Bullet"/>
    <w:rsid w:val="00C4635F"/>
    <w:pPr>
      <w:numPr>
        <w:ilvl w:val="1"/>
        <w:numId w:val="4"/>
      </w:numPr>
      <w:tabs>
        <w:tab w:val="clear" w:pos="360"/>
        <w:tab w:val="clear" w:pos="1800"/>
        <w:tab w:val="left" w:pos="540"/>
      </w:tabs>
      <w:ind w:left="533" w:hanging="173"/>
    </w:pPr>
  </w:style>
  <w:style w:type="paragraph" w:styleId="Title">
    <w:name w:val="Title"/>
    <w:basedOn w:val="Normal"/>
    <w:next w:val="Normal"/>
    <w:link w:val="TitleChar"/>
    <w:uiPriority w:val="10"/>
    <w:qFormat/>
    <w:rsid w:val="00DB6F65"/>
    <w:pPr>
      <w:spacing w:before="240" w:after="60"/>
      <w:jc w:val="center"/>
      <w:outlineLvl w:val="0"/>
    </w:pPr>
    <w:rPr>
      <w:rFonts w:eastAsia="Times New Roman"/>
      <w:bCs/>
      <w:color w:val="5D87A1"/>
      <w:kern w:val="28"/>
      <w:sz w:val="48"/>
      <w:szCs w:val="32"/>
    </w:rPr>
  </w:style>
  <w:style w:type="character" w:customStyle="1" w:styleId="TitleChar">
    <w:name w:val="Title Char"/>
    <w:link w:val="Title"/>
    <w:uiPriority w:val="10"/>
    <w:rsid w:val="00DB6F65"/>
    <w:rPr>
      <w:rFonts w:ascii="Arial" w:eastAsia="Times New Roman" w:hAnsi="Arial" w:cs="Times New Roman"/>
      <w:bCs/>
      <w:color w:val="5D87A1"/>
      <w:kern w:val="28"/>
      <w:sz w:val="48"/>
      <w:szCs w:val="32"/>
    </w:rPr>
  </w:style>
  <w:style w:type="paragraph" w:styleId="Subtitle">
    <w:name w:val="Subtitle"/>
    <w:basedOn w:val="Normal"/>
    <w:next w:val="Normal"/>
    <w:link w:val="SubtitleChar"/>
    <w:uiPriority w:val="11"/>
    <w:qFormat/>
    <w:rsid w:val="00E12FD3"/>
    <w:pPr>
      <w:spacing w:after="360" w:line="240" w:lineRule="auto"/>
      <w:ind w:left="-29"/>
    </w:pPr>
    <w:rPr>
      <w:rFonts w:eastAsia="Batang"/>
      <w:color w:val="5D87A1"/>
      <w:sz w:val="36"/>
      <w:szCs w:val="20"/>
      <w:lang w:eastAsia="ko-KR"/>
    </w:rPr>
  </w:style>
  <w:style w:type="character" w:customStyle="1" w:styleId="SubtitleChar">
    <w:name w:val="Subtitle Char"/>
    <w:link w:val="Subtitle"/>
    <w:uiPriority w:val="11"/>
    <w:rsid w:val="00E12FD3"/>
    <w:rPr>
      <w:rFonts w:ascii="Arial" w:eastAsia="Batang" w:hAnsi="Arial"/>
      <w:color w:val="5D87A1"/>
      <w:sz w:val="36"/>
      <w:lang w:eastAsia="ko-KR"/>
    </w:rPr>
  </w:style>
  <w:style w:type="character" w:customStyle="1" w:styleId="Heading3Char">
    <w:name w:val="Heading 3 Char"/>
    <w:link w:val="Heading3"/>
    <w:uiPriority w:val="9"/>
    <w:rsid w:val="00E12FD3"/>
    <w:rPr>
      <w:rFonts w:ascii="Arial" w:eastAsia="Batang" w:hAnsi="Arial"/>
      <w:b/>
      <w:i/>
      <w:lang w:eastAsia="ko-KR"/>
    </w:rPr>
  </w:style>
  <w:style w:type="character" w:customStyle="1" w:styleId="Heading4Char">
    <w:name w:val="Heading 4 Char"/>
    <w:link w:val="Heading4"/>
    <w:uiPriority w:val="9"/>
    <w:semiHidden/>
    <w:rsid w:val="00E12FD3"/>
    <w:rPr>
      <w:rFonts w:ascii="Arial" w:eastAsia="Times New Roman" w:hAnsi="Arial" w:cs="Times New Roman"/>
      <w:b/>
      <w:bCs/>
      <w:szCs w:val="28"/>
    </w:rPr>
  </w:style>
  <w:style w:type="character" w:styleId="Strong">
    <w:name w:val="Strong"/>
    <w:uiPriority w:val="22"/>
    <w:qFormat/>
    <w:rsid w:val="00E12FD3"/>
    <w:rPr>
      <w:rFonts w:ascii="Arial" w:hAnsi="Arial"/>
      <w:b/>
      <w:bCs/>
    </w:rPr>
  </w:style>
  <w:style w:type="paragraph" w:customStyle="1" w:styleId="Heading1Numbered">
    <w:name w:val="Heading 1 Numbered"/>
    <w:basedOn w:val="Heading1"/>
    <w:rsid w:val="00997DAC"/>
    <w:pPr>
      <w:numPr>
        <w:numId w:val="5"/>
      </w:numPr>
      <w:spacing w:before="120" w:after="120"/>
      <w:ind w:left="360"/>
    </w:pPr>
    <w:rPr>
      <w:color w:val="006FBA"/>
    </w:rPr>
  </w:style>
  <w:style w:type="paragraph" w:customStyle="1" w:styleId="TableFlushLeftbody0">
    <w:name w:val="Table Flush Left body"/>
    <w:basedOn w:val="Body"/>
    <w:rsid w:val="00997DAC"/>
    <w:pPr>
      <w:spacing w:before="40" w:after="40" w:line="240" w:lineRule="auto"/>
      <w:ind w:left="0"/>
    </w:pPr>
    <w:rPr>
      <w:sz w:val="18"/>
      <w:szCs w:val="18"/>
    </w:rPr>
  </w:style>
  <w:style w:type="paragraph" w:customStyle="1" w:styleId="Boilerplate-MastersAddressheads">
    <w:name w:val="Boilerplate - Masters/:Address heads"/>
    <w:basedOn w:val="Normal"/>
    <w:next w:val="Normal"/>
    <w:rsid w:val="00997DAC"/>
    <w:pPr>
      <w:tabs>
        <w:tab w:val="center" w:pos="3960"/>
        <w:tab w:val="center" w:pos="6840"/>
        <w:tab w:val="center" w:pos="9720"/>
      </w:tabs>
      <w:suppressAutoHyphens/>
      <w:autoSpaceDE w:val="0"/>
      <w:autoSpaceDN w:val="0"/>
      <w:adjustRightInd w:val="0"/>
      <w:spacing w:after="20" w:line="220" w:lineRule="atLeast"/>
      <w:textAlignment w:val="center"/>
    </w:pPr>
    <w:rPr>
      <w:rFonts w:ascii="DINOT-Medium" w:eastAsia="Times New Roman" w:hAnsi="DINOT-Medium" w:cs="DINOT-Medium"/>
      <w:color w:val="1B66A7"/>
      <w:sz w:val="16"/>
      <w:szCs w:val="16"/>
    </w:rPr>
  </w:style>
  <w:style w:type="character" w:styleId="Hyperlink">
    <w:name w:val="Hyperlink"/>
    <w:uiPriority w:val="99"/>
    <w:semiHidden/>
    <w:unhideWhenUsed/>
    <w:rsid w:val="00173C48"/>
    <w:rPr>
      <w:color w:val="0000FF"/>
      <w:u w:val="single"/>
    </w:rPr>
  </w:style>
  <w:style w:type="character" w:styleId="FollowedHyperlink">
    <w:name w:val="FollowedHyperlink"/>
    <w:uiPriority w:val="99"/>
    <w:semiHidden/>
    <w:unhideWhenUsed/>
    <w:rsid w:val="0059526C"/>
    <w:rPr>
      <w:color w:val="800080"/>
      <w:u w:val="single"/>
    </w:rPr>
  </w:style>
  <w:style w:type="paragraph" w:customStyle="1" w:styleId="ColorfulList-Accent11">
    <w:name w:val="Colorful List - Accent 11"/>
    <w:basedOn w:val="Normal"/>
    <w:uiPriority w:val="34"/>
    <w:qFormat/>
    <w:rsid w:val="00995AAB"/>
    <w:pPr>
      <w:ind w:left="720"/>
      <w:contextualSpacing/>
    </w:pPr>
  </w:style>
  <w:style w:type="character" w:styleId="CommentReference">
    <w:name w:val="annotation reference"/>
    <w:basedOn w:val="DefaultParagraphFont"/>
    <w:uiPriority w:val="99"/>
    <w:semiHidden/>
    <w:unhideWhenUsed/>
    <w:rsid w:val="003F4355"/>
    <w:rPr>
      <w:sz w:val="16"/>
      <w:szCs w:val="16"/>
    </w:rPr>
  </w:style>
  <w:style w:type="paragraph" w:styleId="CommentText">
    <w:name w:val="annotation text"/>
    <w:basedOn w:val="Normal"/>
    <w:link w:val="CommentTextChar"/>
    <w:uiPriority w:val="99"/>
    <w:semiHidden/>
    <w:unhideWhenUsed/>
    <w:rsid w:val="003F4355"/>
    <w:pPr>
      <w:spacing w:line="240" w:lineRule="auto"/>
    </w:pPr>
    <w:rPr>
      <w:szCs w:val="20"/>
    </w:rPr>
  </w:style>
  <w:style w:type="character" w:customStyle="1" w:styleId="CommentTextChar">
    <w:name w:val="Comment Text Char"/>
    <w:basedOn w:val="DefaultParagraphFont"/>
    <w:link w:val="CommentText"/>
    <w:uiPriority w:val="99"/>
    <w:semiHidden/>
    <w:rsid w:val="003F4355"/>
    <w:rPr>
      <w:rFonts w:ascii="Arial" w:hAnsi="Arial"/>
    </w:rPr>
  </w:style>
  <w:style w:type="paragraph" w:styleId="CommentSubject">
    <w:name w:val="annotation subject"/>
    <w:basedOn w:val="CommentText"/>
    <w:next w:val="CommentText"/>
    <w:link w:val="CommentSubjectChar"/>
    <w:uiPriority w:val="99"/>
    <w:semiHidden/>
    <w:unhideWhenUsed/>
    <w:rsid w:val="003F4355"/>
    <w:rPr>
      <w:b/>
      <w:bCs/>
    </w:rPr>
  </w:style>
  <w:style w:type="character" w:customStyle="1" w:styleId="CommentSubjectChar">
    <w:name w:val="Comment Subject Char"/>
    <w:basedOn w:val="CommentTextChar"/>
    <w:link w:val="CommentSubject"/>
    <w:uiPriority w:val="99"/>
    <w:semiHidden/>
    <w:rsid w:val="003F4355"/>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083919">
      <w:bodyDiv w:val="1"/>
      <w:marLeft w:val="0"/>
      <w:marRight w:val="0"/>
      <w:marTop w:val="0"/>
      <w:marBottom w:val="0"/>
      <w:divBdr>
        <w:top w:val="none" w:sz="0" w:space="0" w:color="auto"/>
        <w:left w:val="none" w:sz="0" w:space="0" w:color="auto"/>
        <w:bottom w:val="none" w:sz="0" w:space="0" w:color="auto"/>
        <w:right w:val="none" w:sz="0" w:space="0" w:color="auto"/>
      </w:divBdr>
    </w:div>
    <w:div w:id="1544290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20pames@juniper.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gadecki\My%20Documents\zTemplates\SG-416144-WordTemplate\jn_general_de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jn_general_dept.dotx</Template>
  <TotalTime>1</TotalTime>
  <Pages>3</Pages>
  <Words>707</Words>
  <Characters>4034</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4732</CharactersWithSpaces>
  <SharedDoc>false</SharedDoc>
  <HLinks>
    <vt:vector size="6" baseType="variant">
      <vt:variant>
        <vt:i4>65662</vt:i4>
      </vt:variant>
      <vt:variant>
        <vt:i4>0</vt:i4>
      </vt:variant>
      <vt:variant>
        <vt:i4>0</vt:i4>
      </vt:variant>
      <vt:variant>
        <vt:i4>5</vt:i4>
      </vt:variant>
      <vt:variant>
        <vt:lpwstr>mailto:%20pames@juniper.net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Gadecki</dc:creator>
  <cp:keywords/>
  <cp:lastModifiedBy>Ping Song</cp:lastModifiedBy>
  <cp:revision>2</cp:revision>
  <cp:lastPrinted>2009-10-01T22:37:00Z</cp:lastPrinted>
  <dcterms:created xsi:type="dcterms:W3CDTF">2020-03-24T02:04:00Z</dcterms:created>
  <dcterms:modified xsi:type="dcterms:W3CDTF">2020-03-24T02:04:00Z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Owner">
    <vt:lpwstr>pings@juniper.net</vt:lpwstr>
  </property>
  <property fmtid="{D5CDD505-2E9C-101B-9397-08002B2CF9AE}" pid="5" name="MSIP_Label_0633b888-ae0d-4341-a75f-06e04137d755_SetDate">
    <vt:lpwstr>2020-03-24T02:04:07.6003108Z</vt:lpwstr>
  </property>
  <property fmtid="{D5CDD505-2E9C-101B-9397-08002B2CF9AE}" pid="6" name="MSIP_Label_0633b888-ae0d-4341-a75f-06e04137d755_Name">
    <vt:lpwstr>Juniper Business Use Only</vt:lpwstr>
  </property>
  <property fmtid="{D5CDD505-2E9C-101B-9397-08002B2CF9AE}" pid="7" name="MSIP_Label_0633b888-ae0d-4341-a75f-06e04137d755_Application">
    <vt:lpwstr>Microsoft Azure Information Protection</vt:lpwstr>
  </property>
  <property fmtid="{D5CDD505-2E9C-101B-9397-08002B2CF9AE}" pid="8" name="MSIP_Label_0633b888-ae0d-4341-a75f-06e04137d755_ActionId">
    <vt:lpwstr>f66e0270-88dc-4e36-b0c7-97f21b345706</vt:lpwstr>
  </property>
  <property fmtid="{D5CDD505-2E9C-101B-9397-08002B2CF9AE}" pid="9" name="MSIP_Label_0633b888-ae0d-4341-a75f-06e04137d755_Extended_MSFT_Method">
    <vt:lpwstr>Automatic</vt:lpwstr>
  </property>
  <property fmtid="{D5CDD505-2E9C-101B-9397-08002B2CF9AE}" pid="10" name="Sensitivity">
    <vt:lpwstr>Juniper Business Use Only</vt:lpwstr>
  </property>
</Properties>
</file>